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7344D" w:rsidRDefault="0077344D" w:rsidP="0077344D">
      <w:pPr>
        <w:spacing w:after="0" w:line="240" w:lineRule="auto"/>
      </w:pPr>
      <w:bookmarkStart w:id="0" w:name="n1"/>
      <w:bookmarkStart w:id="1" w:name="n4"/>
      <w:bookmarkStart w:id="2" w:name="n4h"/>
      <w:bookmarkEnd w:id="0"/>
      <w:bookmarkEnd w:id="1"/>
      <w:bookmarkEnd w:id="2"/>
      <w:r>
        <w:t xml:space="preserve">Ronan </w:t>
      </w:r>
      <w:proofErr w:type="spellStart"/>
      <w:r>
        <w:t>Hartin</w:t>
      </w:r>
      <w:proofErr w:type="spellEnd"/>
      <w:r>
        <w:t xml:space="preserve">, </w:t>
      </w:r>
      <w:bookmarkStart w:id="3" w:name="n1h"/>
      <w:bookmarkEnd w:id="3"/>
      <w:r>
        <w:t>2 hours.</w:t>
      </w:r>
    </w:p>
    <w:p w:rsidR="0077344D" w:rsidRDefault="0077344D" w:rsidP="0077344D">
      <w:pPr>
        <w:spacing w:after="0" w:line="240" w:lineRule="auto"/>
      </w:pPr>
      <w:bookmarkStart w:id="4" w:name="n2"/>
      <w:bookmarkEnd w:id="4"/>
      <w:r>
        <w:t xml:space="preserve">Oliver Ferris, </w:t>
      </w:r>
      <w:bookmarkStart w:id="5" w:name="n2h"/>
      <w:bookmarkEnd w:id="5"/>
      <w:r>
        <w:t>2 hours.</w:t>
      </w:r>
    </w:p>
    <w:p w:rsidR="0077344D" w:rsidRDefault="0077344D" w:rsidP="0077344D">
      <w:pPr>
        <w:spacing w:after="0" w:line="240" w:lineRule="auto"/>
      </w:pPr>
      <w:bookmarkStart w:id="6" w:name="n3"/>
      <w:bookmarkEnd w:id="6"/>
      <w:r>
        <w:t xml:space="preserve">Shane Mc </w:t>
      </w:r>
      <w:proofErr w:type="spellStart"/>
      <w:r>
        <w:t>Daid</w:t>
      </w:r>
      <w:proofErr w:type="spellEnd"/>
      <w:r>
        <w:t xml:space="preserve">, </w:t>
      </w:r>
      <w:bookmarkStart w:id="7" w:name="n3h"/>
      <w:bookmarkEnd w:id="7"/>
      <w:r>
        <w:t>2 hours.</w:t>
      </w:r>
    </w:p>
    <w:p w:rsidR="00ED56E2" w:rsidRDefault="0077344D" w:rsidP="00586F00">
      <w:pPr>
        <w:spacing w:after="0" w:line="240" w:lineRule="auto"/>
      </w:pPr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>, 2 hours.</w:t>
      </w: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138E2">
        <w:rPr>
          <w:b/>
          <w:color w:val="548DD4" w:themeColor="text2" w:themeTint="99"/>
          <w:u w:val="single"/>
        </w:rPr>
        <w:t xml:space="preserve"> or additional work </w:t>
      </w:r>
      <w:r w:rsidR="008E7A0E" w:rsidRPr="00987BB4">
        <w:rPr>
          <w:b/>
          <w:color w:val="548DD4" w:themeColor="text2" w:themeTint="99"/>
          <w:u w:val="single"/>
        </w:rPr>
        <w:t>completed</w:t>
      </w:r>
      <w:bookmarkStart w:id="10" w:name="_GoBack"/>
      <w:bookmarkEnd w:id="10"/>
    </w:p>
    <w:p w:rsidR="0077344D" w:rsidRDefault="0077344D" w:rsidP="0077344D">
      <w:pPr>
        <w:spacing w:line="240" w:lineRule="auto"/>
        <w:rPr>
          <w:color w:val="548DD4" w:themeColor="text2" w:themeTint="99"/>
        </w:rPr>
      </w:pPr>
      <w:bookmarkStart w:id="11" w:name="eval"/>
      <w:bookmarkEnd w:id="11"/>
      <w:r>
        <w:rPr>
          <w:color w:val="548DD4" w:themeColor="text2" w:themeTint="99"/>
        </w:rPr>
        <w:t>Ronan – Worked on the password reset page.</w:t>
      </w:r>
    </w:p>
    <w:p w:rsidR="0077344D" w:rsidRDefault="0077344D" w:rsidP="0077344D">
      <w:pPr>
        <w:spacing w:line="240" w:lineRule="auto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Pauric</w:t>
      </w:r>
      <w:proofErr w:type="spellEnd"/>
      <w:r>
        <w:rPr>
          <w:color w:val="548DD4" w:themeColor="text2" w:themeTint="99"/>
        </w:rPr>
        <w:t xml:space="preserve"> – Worked on the customization page.</w:t>
      </w:r>
    </w:p>
    <w:p w:rsidR="0077344D" w:rsidRDefault="0077344D" w:rsidP="0077344D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Shane – Created the write email page, users now able to send emails to each other, working on attachments. </w:t>
      </w:r>
    </w:p>
    <w:p w:rsidR="00586F00" w:rsidRPr="00987BB4" w:rsidRDefault="0077344D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Oliver - </w:t>
      </w:r>
      <w:proofErr w:type="spellStart"/>
      <w:r>
        <w:rPr>
          <w:color w:val="548DD4" w:themeColor="text2" w:themeTint="99"/>
        </w:rPr>
        <w:t>Concat</w:t>
      </w:r>
      <w:proofErr w:type="spellEnd"/>
      <w:r>
        <w:rPr>
          <w:color w:val="548DD4" w:themeColor="text2" w:themeTint="99"/>
        </w:rPr>
        <w:t xml:space="preserve"> username with email.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7344D" w:rsidRDefault="0077344D" w:rsidP="0077344D">
      <w:pPr>
        <w:spacing w:line="240" w:lineRule="auto"/>
      </w:pPr>
      <w:bookmarkStart w:id="12" w:name="n12"/>
      <w:bookmarkStart w:id="13" w:name="n52"/>
      <w:bookmarkEnd w:id="12"/>
      <w:bookmarkEnd w:id="13"/>
      <w:r>
        <w:t xml:space="preserve">Ronan </w:t>
      </w:r>
      <w:proofErr w:type="spellStart"/>
      <w:r>
        <w:t>Hartin</w:t>
      </w:r>
      <w:proofErr w:type="spellEnd"/>
      <w:r>
        <w:t xml:space="preserve">: </w:t>
      </w:r>
      <w:bookmarkStart w:id="14" w:name="n1s"/>
      <w:bookmarkEnd w:id="14"/>
      <w:r>
        <w:t>Work on deleting emails function.</w:t>
      </w:r>
    </w:p>
    <w:p w:rsidR="0077344D" w:rsidRDefault="0077344D" w:rsidP="0077344D">
      <w:pPr>
        <w:spacing w:line="240" w:lineRule="auto"/>
      </w:pPr>
      <w:bookmarkStart w:id="15" w:name="n22"/>
      <w:bookmarkEnd w:id="15"/>
      <w:r>
        <w:t>Oliver Ferris:</w:t>
      </w:r>
      <w:bookmarkStart w:id="16" w:name="n2s"/>
      <w:bookmarkEnd w:id="16"/>
      <w:r>
        <w:t xml:space="preserve"> Finish of the password reset page.</w:t>
      </w:r>
    </w:p>
    <w:p w:rsidR="0077344D" w:rsidRDefault="0077344D" w:rsidP="0077344D">
      <w:pPr>
        <w:spacing w:line="240" w:lineRule="auto"/>
      </w:pPr>
      <w:bookmarkStart w:id="17" w:name="n32"/>
      <w:bookmarkEnd w:id="17"/>
      <w:r>
        <w:t xml:space="preserve">Shane Mc </w:t>
      </w:r>
      <w:proofErr w:type="spellStart"/>
      <w:r>
        <w:t>Daid</w:t>
      </w:r>
      <w:proofErr w:type="spellEnd"/>
      <w:r>
        <w:t xml:space="preserve">: </w:t>
      </w:r>
      <w:bookmarkStart w:id="18" w:name="n3s"/>
      <w:bookmarkEnd w:id="18"/>
      <w:r>
        <w:t>Finish off attachment page and work on write email.</w:t>
      </w:r>
    </w:p>
    <w:p w:rsidR="0077344D" w:rsidRDefault="0077344D" w:rsidP="0077344D">
      <w:pPr>
        <w:spacing w:line="240" w:lineRule="auto"/>
      </w:pPr>
      <w:bookmarkStart w:id="19" w:name="n42"/>
      <w:bookmarkEnd w:id="19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 xml:space="preserve">:  </w:t>
      </w:r>
      <w:bookmarkStart w:id="20" w:name="n4s"/>
      <w:bookmarkEnd w:id="20"/>
      <w:r>
        <w:t>Finish customization page.</w:t>
      </w:r>
    </w:p>
    <w:p w:rsidR="009078A0" w:rsidRDefault="009334B6" w:rsidP="00C843B5">
      <w:pPr>
        <w:spacing w:line="240" w:lineRule="auto"/>
      </w:pPr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formsDesign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D"/>
    <w:rsid w:val="0000440F"/>
    <w:rsid w:val="00066B8B"/>
    <w:rsid w:val="001930F3"/>
    <w:rsid w:val="002714E8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6978F8"/>
    <w:rsid w:val="00753E8A"/>
    <w:rsid w:val="0077344D"/>
    <w:rsid w:val="007F2813"/>
    <w:rsid w:val="007F353C"/>
    <w:rsid w:val="008138E2"/>
    <w:rsid w:val="008E7A0E"/>
    <w:rsid w:val="009078A0"/>
    <w:rsid w:val="00930E37"/>
    <w:rsid w:val="009334B6"/>
    <w:rsid w:val="00987BB4"/>
    <w:rsid w:val="009A25FC"/>
    <w:rsid w:val="009C37F9"/>
    <w:rsid w:val="00A07D36"/>
    <w:rsid w:val="00A67A5E"/>
    <w:rsid w:val="00C118B8"/>
    <w:rsid w:val="00C72781"/>
    <w:rsid w:val="00C843B5"/>
    <w:rsid w:val="00D0381E"/>
    <w:rsid w:val="00D346BF"/>
    <w:rsid w:val="00D65B77"/>
    <w:rsid w:val="00E122AB"/>
    <w:rsid w:val="00E61468"/>
    <w:rsid w:val="00ED56E2"/>
    <w:rsid w:val="00F234D3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0B04"/>
  <w15:docId w15:val="{10512784-7E7F-4911-9D8C-1CAB0D31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6th%20Semester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C60C9-333E-4134-BA25-037B6BA1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2018-03-30T13:10:00Z</dcterms:created>
  <dcterms:modified xsi:type="dcterms:W3CDTF">2018-03-30T13:19:00Z</dcterms:modified>
</cp:coreProperties>
</file>