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B5" w:rsidRPr="007F353C" w:rsidRDefault="00C843B5" w:rsidP="00586F00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C843B5" w:rsidRDefault="009A56F4" w:rsidP="00586F00">
      <w:pPr>
        <w:spacing w:after="0" w:line="240" w:lineRule="auto"/>
      </w:pPr>
      <w:bookmarkStart w:id="0" w:name="n1"/>
      <w:bookmarkEnd w:id="0"/>
      <w:r>
        <w:t>Ronan Hartin</w:t>
      </w:r>
      <w:r w:rsidR="00C843B5">
        <w:t xml:space="preserve">, </w:t>
      </w:r>
      <w:bookmarkStart w:id="1" w:name="n1h"/>
      <w:bookmarkEnd w:id="1"/>
      <w:r w:rsidR="000E63B2">
        <w:t>5</w:t>
      </w:r>
      <w:r w:rsidR="00C843B5">
        <w:t xml:space="preserve"> hours.</w:t>
      </w:r>
    </w:p>
    <w:p w:rsidR="00C843B5" w:rsidRDefault="000E63B2" w:rsidP="00586F00">
      <w:pPr>
        <w:spacing w:after="0" w:line="240" w:lineRule="auto"/>
      </w:pPr>
      <w:bookmarkStart w:id="2" w:name="n2"/>
      <w:bookmarkEnd w:id="2"/>
      <w:r>
        <w:t>Oliver Ferris</w:t>
      </w:r>
      <w:r w:rsidR="00C843B5">
        <w:t xml:space="preserve">, </w:t>
      </w:r>
      <w:bookmarkStart w:id="3" w:name="n2h"/>
      <w:bookmarkEnd w:id="3"/>
      <w:r>
        <w:t>5</w:t>
      </w:r>
      <w:r w:rsidR="00C843B5">
        <w:t xml:space="preserve"> hours.</w:t>
      </w:r>
    </w:p>
    <w:p w:rsidR="00C843B5" w:rsidRDefault="000E63B2" w:rsidP="00586F00">
      <w:pPr>
        <w:spacing w:after="0" w:line="240" w:lineRule="auto"/>
      </w:pPr>
      <w:bookmarkStart w:id="4" w:name="n3"/>
      <w:bookmarkEnd w:id="4"/>
      <w:r>
        <w:t>Shane Mc Daid</w:t>
      </w:r>
      <w:r w:rsidR="00C843B5">
        <w:t xml:space="preserve">, </w:t>
      </w:r>
      <w:bookmarkStart w:id="5" w:name="n3h"/>
      <w:bookmarkEnd w:id="5"/>
      <w:r>
        <w:t>5</w:t>
      </w:r>
      <w:r w:rsidR="00C843B5">
        <w:t xml:space="preserve"> hours.</w:t>
      </w:r>
    </w:p>
    <w:p w:rsidR="00C843B5" w:rsidRDefault="000E63B2" w:rsidP="00586F00">
      <w:pPr>
        <w:spacing w:after="0" w:line="240" w:lineRule="auto"/>
      </w:pPr>
      <w:bookmarkStart w:id="6" w:name="n4"/>
      <w:bookmarkStart w:id="7" w:name="n4h"/>
      <w:bookmarkEnd w:id="6"/>
      <w:bookmarkEnd w:id="7"/>
      <w:r>
        <w:t>Pauric Mc Ginley, 5 hours.</w:t>
      </w:r>
    </w:p>
    <w:p w:rsidR="00ED56E2" w:rsidRDefault="00ED56E2" w:rsidP="00586F00">
      <w:pPr>
        <w:spacing w:after="0" w:line="240" w:lineRule="auto"/>
      </w:pPr>
      <w:bookmarkStart w:id="8" w:name="n5"/>
      <w:bookmarkStart w:id="9" w:name="n5h"/>
      <w:bookmarkEnd w:id="8"/>
      <w:bookmarkEnd w:id="9"/>
    </w:p>
    <w:p w:rsidR="00586F00" w:rsidRDefault="00586F00" w:rsidP="00586F00">
      <w:pPr>
        <w:spacing w:after="0" w:line="240" w:lineRule="auto"/>
      </w:pPr>
    </w:p>
    <w:p w:rsidR="00C843B5" w:rsidRPr="00987BB4" w:rsidRDefault="00586F00" w:rsidP="00586F00">
      <w:pPr>
        <w:spacing w:after="0" w:line="240" w:lineRule="auto"/>
        <w:rPr>
          <w:b/>
          <w:color w:val="548DD4" w:themeColor="text2" w:themeTint="99"/>
          <w:u w:val="single"/>
        </w:rPr>
      </w:pPr>
      <w:r w:rsidRPr="00987BB4">
        <w:rPr>
          <w:b/>
          <w:color w:val="548DD4" w:themeColor="text2" w:themeTint="99"/>
          <w:u w:val="single"/>
        </w:rPr>
        <w:t>Evaluation of outstanding items of previous period of work</w:t>
      </w:r>
      <w:r w:rsidR="008E7A0E" w:rsidRPr="00987BB4">
        <w:rPr>
          <w:b/>
          <w:color w:val="548DD4" w:themeColor="text2" w:themeTint="99"/>
          <w:u w:val="single"/>
        </w:rPr>
        <w:t xml:space="preserve"> or additional work completed</w:t>
      </w:r>
    </w:p>
    <w:p w:rsidR="000E63B2" w:rsidRDefault="000E63B2" w:rsidP="00C843B5">
      <w:pPr>
        <w:spacing w:line="240" w:lineRule="auto"/>
        <w:rPr>
          <w:color w:val="548DD4" w:themeColor="text2" w:themeTint="99"/>
        </w:rPr>
      </w:pPr>
      <w:bookmarkStart w:id="10" w:name="eval"/>
      <w:bookmarkEnd w:id="10"/>
      <w:r>
        <w:rPr>
          <w:color w:val="548DD4" w:themeColor="text2" w:themeTint="99"/>
        </w:rPr>
        <w:t>Ronan - Sketched drawings (Register Page and Forgot Password Popup) and selected images and fonts to use in the system.</w:t>
      </w:r>
    </w:p>
    <w:p w:rsidR="000E63B2" w:rsidRDefault="000E63B2" w:rsidP="00C843B5">
      <w:pPr>
        <w:spacing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>Oliver - Set up database and created pages (Login Page and Register Page).</w:t>
      </w:r>
    </w:p>
    <w:p w:rsidR="000E63B2" w:rsidRDefault="000E63B2" w:rsidP="00C843B5">
      <w:pPr>
        <w:spacing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>Shane - Sketched drawings (Change Account Details Page and Inbox Page) and made changes to week three's use case and class diagrams.</w:t>
      </w:r>
    </w:p>
    <w:p w:rsidR="00586F00" w:rsidRPr="00987BB4" w:rsidRDefault="000E63B2" w:rsidP="00C843B5">
      <w:pPr>
        <w:spacing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 xml:space="preserve">Pauric - Sketched drawings (Login Page and Create Email Page) and completed the journal. </w:t>
      </w:r>
    </w:p>
    <w:p w:rsidR="00586F00" w:rsidRPr="007F353C" w:rsidRDefault="00586F00" w:rsidP="00C843B5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C37F9" w:rsidRDefault="009A56F4" w:rsidP="00C843B5">
      <w:pPr>
        <w:spacing w:line="240" w:lineRule="auto"/>
      </w:pPr>
      <w:bookmarkStart w:id="11" w:name="n12"/>
      <w:bookmarkEnd w:id="11"/>
      <w:r>
        <w:t>Ronan Hartin</w:t>
      </w:r>
      <w:r w:rsidR="009C37F9">
        <w:t xml:space="preserve">: </w:t>
      </w:r>
      <w:bookmarkStart w:id="12" w:name="n1s"/>
      <w:bookmarkEnd w:id="12"/>
      <w:r w:rsidR="000E63B2">
        <w:t>Create prototype pages.</w:t>
      </w:r>
    </w:p>
    <w:p w:rsidR="009C37F9" w:rsidRDefault="000E63B2" w:rsidP="00C843B5">
      <w:pPr>
        <w:spacing w:line="240" w:lineRule="auto"/>
      </w:pPr>
      <w:bookmarkStart w:id="13" w:name="n22"/>
      <w:bookmarkEnd w:id="13"/>
      <w:r>
        <w:t>Oliver Ferris</w:t>
      </w:r>
      <w:r w:rsidR="009C37F9">
        <w:t xml:space="preserve">: </w:t>
      </w:r>
      <w:bookmarkStart w:id="14" w:name="n2s"/>
      <w:bookmarkEnd w:id="14"/>
      <w:r>
        <w:t>Create prototype pages.</w:t>
      </w:r>
    </w:p>
    <w:p w:rsidR="009C37F9" w:rsidRDefault="000E63B2" w:rsidP="00C843B5">
      <w:pPr>
        <w:spacing w:line="240" w:lineRule="auto"/>
      </w:pPr>
      <w:bookmarkStart w:id="15" w:name="n32"/>
      <w:bookmarkEnd w:id="15"/>
      <w:r>
        <w:t>Shane Mc Daid</w:t>
      </w:r>
      <w:r w:rsidR="009C37F9">
        <w:t xml:space="preserve">: </w:t>
      </w:r>
      <w:bookmarkStart w:id="16" w:name="n3s"/>
      <w:bookmarkEnd w:id="16"/>
      <w:r>
        <w:t>Create prototype pages.</w:t>
      </w:r>
    </w:p>
    <w:p w:rsidR="009C37F9" w:rsidRDefault="000E63B2" w:rsidP="00C843B5">
      <w:pPr>
        <w:spacing w:line="240" w:lineRule="auto"/>
      </w:pPr>
      <w:bookmarkStart w:id="17" w:name="n42"/>
      <w:bookmarkEnd w:id="17"/>
      <w:r>
        <w:t xml:space="preserve">Pauric Mc Ginley: </w:t>
      </w:r>
      <w:r w:rsidR="009C37F9">
        <w:t xml:space="preserve"> </w:t>
      </w:r>
      <w:bookmarkStart w:id="18" w:name="n4s"/>
      <w:bookmarkEnd w:id="18"/>
      <w:r>
        <w:t>Create prototype pages.</w:t>
      </w:r>
      <w:bookmarkStart w:id="19" w:name="_GoBack"/>
      <w:bookmarkEnd w:id="19"/>
    </w:p>
    <w:p w:rsidR="009078A0" w:rsidRDefault="009334B6" w:rsidP="00C843B5">
      <w:pPr>
        <w:spacing w:line="240" w:lineRule="auto"/>
      </w:pPr>
      <w:bookmarkStart w:id="20" w:name="n52"/>
      <w:bookmarkEnd w:id="20"/>
      <w:r>
        <w:t xml:space="preserve"> </w:t>
      </w:r>
      <w:bookmarkStart w:id="21" w:name="n5s"/>
      <w:bookmarkEnd w:id="21"/>
    </w:p>
    <w:p w:rsidR="003933E0" w:rsidRDefault="003933E0" w:rsidP="00C843B5">
      <w:pPr>
        <w:spacing w:line="240" w:lineRule="auto"/>
      </w:pPr>
      <w:bookmarkStart w:id="22" w:name="ADC"/>
      <w:bookmarkEnd w:id="22"/>
      <w:r>
        <w:br/>
      </w:r>
      <w:bookmarkStart w:id="23" w:name="ADCC"/>
      <w:bookmarkEnd w:id="23"/>
    </w:p>
    <w:sectPr w:rsidR="003933E0" w:rsidSect="00C843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B2"/>
    <w:rsid w:val="0000440F"/>
    <w:rsid w:val="00066B8B"/>
    <w:rsid w:val="000E63B2"/>
    <w:rsid w:val="001930F3"/>
    <w:rsid w:val="00243B8E"/>
    <w:rsid w:val="002714E8"/>
    <w:rsid w:val="002E5C32"/>
    <w:rsid w:val="00304D0F"/>
    <w:rsid w:val="0037657A"/>
    <w:rsid w:val="00382101"/>
    <w:rsid w:val="003933E0"/>
    <w:rsid w:val="003A2219"/>
    <w:rsid w:val="00454EF4"/>
    <w:rsid w:val="00544561"/>
    <w:rsid w:val="00584AB2"/>
    <w:rsid w:val="00586F00"/>
    <w:rsid w:val="00596089"/>
    <w:rsid w:val="006978F8"/>
    <w:rsid w:val="00753E8A"/>
    <w:rsid w:val="007F2813"/>
    <w:rsid w:val="007F353C"/>
    <w:rsid w:val="00830F10"/>
    <w:rsid w:val="008E7A0E"/>
    <w:rsid w:val="009078A0"/>
    <w:rsid w:val="00930E37"/>
    <w:rsid w:val="009334B6"/>
    <w:rsid w:val="00987BB4"/>
    <w:rsid w:val="009A25FC"/>
    <w:rsid w:val="009A56F4"/>
    <w:rsid w:val="009C37F9"/>
    <w:rsid w:val="00A07D36"/>
    <w:rsid w:val="00A5520A"/>
    <w:rsid w:val="00A67A5E"/>
    <w:rsid w:val="00AE4AE3"/>
    <w:rsid w:val="00BB0D46"/>
    <w:rsid w:val="00C118B8"/>
    <w:rsid w:val="00C72781"/>
    <w:rsid w:val="00C843B5"/>
    <w:rsid w:val="00D0381E"/>
    <w:rsid w:val="00D346BF"/>
    <w:rsid w:val="00D65B77"/>
    <w:rsid w:val="00E122AB"/>
    <w:rsid w:val="00E61468"/>
    <w:rsid w:val="00ED56E2"/>
    <w:rsid w:val="00F234D3"/>
    <w:rsid w:val="00FA7FBA"/>
    <w:rsid w:val="00F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C4FE"/>
  <w15:docId w15:val="{702369CB-0998-4787-9558-9AADBF17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Paul%20Corey%20Public\Team%20project\WeeklyJournalEntr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D4AB9-AF70-4589-A7CE-04258B57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WeeklyJournalEntry.dotm</Template>
  <TotalTime>24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LYIT</cp:lastModifiedBy>
  <cp:revision>1</cp:revision>
  <dcterms:created xsi:type="dcterms:W3CDTF">2018-02-15T16:05:00Z</dcterms:created>
  <dcterms:modified xsi:type="dcterms:W3CDTF">2018-02-15T16:29:00Z</dcterms:modified>
</cp:coreProperties>
</file>