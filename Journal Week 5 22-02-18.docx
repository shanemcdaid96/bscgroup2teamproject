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B5" w:rsidRPr="007F353C" w:rsidRDefault="00C843B5" w:rsidP="00586F00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C843B5" w:rsidRDefault="00E704A3" w:rsidP="00586F00">
      <w:pPr>
        <w:spacing w:after="0" w:line="240" w:lineRule="auto"/>
      </w:pPr>
      <w:bookmarkStart w:id="0" w:name="n1"/>
      <w:bookmarkEnd w:id="0"/>
      <w:r>
        <w:t xml:space="preserve">Ronan </w:t>
      </w:r>
      <w:proofErr w:type="spellStart"/>
      <w:r>
        <w:t>Hartin</w:t>
      </w:r>
      <w:proofErr w:type="spellEnd"/>
      <w:r w:rsidR="00C843B5">
        <w:t xml:space="preserve">, </w:t>
      </w:r>
      <w:bookmarkStart w:id="1" w:name="n1h"/>
      <w:bookmarkEnd w:id="1"/>
      <w:r w:rsidR="00D75D42">
        <w:t>4</w:t>
      </w:r>
      <w:r w:rsidR="00C843B5">
        <w:t xml:space="preserve"> hours.</w:t>
      </w:r>
    </w:p>
    <w:p w:rsidR="00C843B5" w:rsidRDefault="00D75D42" w:rsidP="00586F00">
      <w:pPr>
        <w:spacing w:after="0" w:line="240" w:lineRule="auto"/>
      </w:pPr>
      <w:bookmarkStart w:id="2" w:name="n2"/>
      <w:bookmarkEnd w:id="2"/>
      <w:r>
        <w:t>Oliver Ferris</w:t>
      </w:r>
      <w:r w:rsidR="00C843B5">
        <w:t xml:space="preserve">, </w:t>
      </w:r>
      <w:bookmarkStart w:id="3" w:name="n2h"/>
      <w:bookmarkEnd w:id="3"/>
      <w:r>
        <w:t>4</w:t>
      </w:r>
      <w:r w:rsidR="00C843B5">
        <w:t xml:space="preserve"> hours.</w:t>
      </w:r>
    </w:p>
    <w:p w:rsidR="00C843B5" w:rsidRDefault="00D75D42" w:rsidP="00586F00">
      <w:pPr>
        <w:spacing w:after="0" w:line="240" w:lineRule="auto"/>
      </w:pPr>
      <w:bookmarkStart w:id="4" w:name="n3"/>
      <w:bookmarkEnd w:id="4"/>
      <w:r>
        <w:t xml:space="preserve">Shane Mc </w:t>
      </w:r>
      <w:proofErr w:type="spellStart"/>
      <w:r>
        <w:t>Daid</w:t>
      </w:r>
      <w:proofErr w:type="spellEnd"/>
      <w:r w:rsidR="00C843B5">
        <w:t xml:space="preserve">, </w:t>
      </w:r>
      <w:bookmarkStart w:id="5" w:name="n3h"/>
      <w:bookmarkEnd w:id="5"/>
      <w:r>
        <w:t>4</w:t>
      </w:r>
      <w:r w:rsidR="00C843B5">
        <w:t xml:space="preserve"> hours.</w:t>
      </w:r>
    </w:p>
    <w:p w:rsidR="00C843B5" w:rsidRDefault="00D75D42" w:rsidP="00586F00">
      <w:pPr>
        <w:spacing w:after="0" w:line="240" w:lineRule="auto"/>
      </w:pPr>
      <w:bookmarkStart w:id="6" w:name="n4"/>
      <w:bookmarkStart w:id="7" w:name="n4h"/>
      <w:bookmarkEnd w:id="6"/>
      <w:bookmarkEnd w:id="7"/>
      <w:proofErr w:type="spellStart"/>
      <w:r>
        <w:t>Pauric</w:t>
      </w:r>
      <w:proofErr w:type="spellEnd"/>
      <w:r>
        <w:t xml:space="preserve"> Mc </w:t>
      </w:r>
      <w:proofErr w:type="spellStart"/>
      <w:r>
        <w:t>Ginley</w:t>
      </w:r>
      <w:proofErr w:type="spellEnd"/>
      <w:r>
        <w:t>, 4 hours.</w:t>
      </w:r>
    </w:p>
    <w:p w:rsidR="00ED56E2" w:rsidRDefault="00ED56E2" w:rsidP="00586F00">
      <w:pPr>
        <w:spacing w:after="0" w:line="240" w:lineRule="auto"/>
      </w:pPr>
      <w:bookmarkStart w:id="8" w:name="n5"/>
      <w:bookmarkStart w:id="9" w:name="n5h"/>
      <w:bookmarkEnd w:id="8"/>
      <w:bookmarkEnd w:id="9"/>
    </w:p>
    <w:p w:rsidR="00586F00" w:rsidRDefault="00586F00" w:rsidP="00586F00">
      <w:pPr>
        <w:spacing w:after="0" w:line="240" w:lineRule="auto"/>
      </w:pPr>
    </w:p>
    <w:p w:rsidR="00C843B5" w:rsidRPr="00987BB4" w:rsidRDefault="00586F00" w:rsidP="00586F00">
      <w:pPr>
        <w:spacing w:after="0" w:line="240" w:lineRule="auto"/>
        <w:rPr>
          <w:b/>
          <w:color w:val="548DD4" w:themeColor="text2" w:themeTint="99"/>
          <w:u w:val="single"/>
        </w:rPr>
      </w:pPr>
      <w:r w:rsidRPr="00987BB4">
        <w:rPr>
          <w:b/>
          <w:color w:val="548DD4" w:themeColor="text2" w:themeTint="99"/>
          <w:u w:val="single"/>
        </w:rPr>
        <w:t>Evaluation of outstanding items of previous period of work</w:t>
      </w:r>
      <w:r w:rsidR="008E7A0E" w:rsidRPr="00987BB4">
        <w:rPr>
          <w:b/>
          <w:color w:val="548DD4" w:themeColor="text2" w:themeTint="99"/>
          <w:u w:val="single"/>
        </w:rPr>
        <w:t xml:space="preserve"> or additional work completed</w:t>
      </w:r>
    </w:p>
    <w:p w:rsidR="00E704A3" w:rsidRDefault="00D75D42" w:rsidP="00C843B5">
      <w:pPr>
        <w:spacing w:line="240" w:lineRule="auto"/>
        <w:rPr>
          <w:color w:val="548DD4" w:themeColor="text2" w:themeTint="99"/>
        </w:rPr>
      </w:pPr>
      <w:bookmarkStart w:id="10" w:name="eval"/>
      <w:bookmarkEnd w:id="10"/>
      <w:r>
        <w:rPr>
          <w:color w:val="548DD4" w:themeColor="text2" w:themeTint="99"/>
        </w:rPr>
        <w:t xml:space="preserve">Ronan - Created the reset password page and made changes to database </w:t>
      </w:r>
      <w:proofErr w:type="spellStart"/>
      <w:r>
        <w:rPr>
          <w:color w:val="548DD4" w:themeColor="text2" w:themeTint="99"/>
        </w:rPr>
        <w:t>eg</w:t>
      </w:r>
      <w:proofErr w:type="spellEnd"/>
      <w:r>
        <w:rPr>
          <w:color w:val="548DD4" w:themeColor="text2" w:themeTint="99"/>
        </w:rPr>
        <w:t xml:space="preserve">. </w:t>
      </w:r>
      <w:proofErr w:type="gramStart"/>
      <w:r>
        <w:rPr>
          <w:color w:val="548DD4" w:themeColor="text2" w:themeTint="99"/>
        </w:rPr>
        <w:t>changing</w:t>
      </w:r>
      <w:proofErr w:type="gramEnd"/>
      <w:r>
        <w:rPr>
          <w:color w:val="548DD4" w:themeColor="text2" w:themeTint="99"/>
        </w:rPr>
        <w:t xml:space="preserve"> user password.</w:t>
      </w:r>
    </w:p>
    <w:p w:rsidR="00E704A3" w:rsidRDefault="00D75D42" w:rsidP="00C843B5">
      <w:pPr>
        <w:spacing w:line="240" w:lineRule="auto"/>
        <w:rPr>
          <w:color w:val="548DD4" w:themeColor="text2" w:themeTint="99"/>
        </w:rPr>
      </w:pPr>
      <w:proofErr w:type="spellStart"/>
      <w:r>
        <w:rPr>
          <w:color w:val="548DD4" w:themeColor="text2" w:themeTint="99"/>
        </w:rPr>
        <w:t>Pauric</w:t>
      </w:r>
      <w:proofErr w:type="spellEnd"/>
      <w:r>
        <w:rPr>
          <w:color w:val="548DD4" w:themeColor="text2" w:themeTint="99"/>
        </w:rPr>
        <w:t xml:space="preserve"> - Created a PHP page for the website called </w:t>
      </w:r>
      <w:proofErr w:type="spellStart"/>
      <w:r>
        <w:rPr>
          <w:color w:val="548DD4" w:themeColor="text2" w:themeTint="99"/>
        </w:rPr>
        <w:t>table.php</w:t>
      </w:r>
      <w:proofErr w:type="spellEnd"/>
      <w:r>
        <w:rPr>
          <w:color w:val="548DD4" w:themeColor="text2" w:themeTint="99"/>
        </w:rPr>
        <w:t xml:space="preserve"> which displays </w:t>
      </w:r>
      <w:proofErr w:type="spellStart"/>
      <w:r>
        <w:rPr>
          <w:color w:val="548DD4" w:themeColor="text2" w:themeTint="99"/>
        </w:rPr>
        <w:t>subjectID</w:t>
      </w:r>
      <w:proofErr w:type="spellEnd"/>
      <w:r>
        <w:rPr>
          <w:color w:val="548DD4" w:themeColor="text2" w:themeTint="99"/>
        </w:rPr>
        <w:t xml:space="preserve">, date and messages in a table format. Gathered images for default and customizable profile pictures. Completed the journal. </w:t>
      </w:r>
    </w:p>
    <w:p w:rsidR="00E704A3" w:rsidRDefault="00D75D42" w:rsidP="00C843B5">
      <w:pPr>
        <w:spacing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 xml:space="preserve">Shane - Added a new table to the email database called emails which </w:t>
      </w:r>
      <w:proofErr w:type="spellStart"/>
      <w:r>
        <w:rPr>
          <w:color w:val="548DD4" w:themeColor="text2" w:themeTint="99"/>
        </w:rPr>
        <w:t>Pauric</w:t>
      </w:r>
      <w:proofErr w:type="spellEnd"/>
      <w:r>
        <w:rPr>
          <w:color w:val="548DD4" w:themeColor="text2" w:themeTint="99"/>
        </w:rPr>
        <w:t xml:space="preserve"> then used </w:t>
      </w:r>
      <w:proofErr w:type="spellStart"/>
      <w:r>
        <w:rPr>
          <w:color w:val="548DD4" w:themeColor="text2" w:themeTint="99"/>
        </w:rPr>
        <w:t>table.php</w:t>
      </w:r>
      <w:proofErr w:type="spellEnd"/>
      <w:r>
        <w:rPr>
          <w:color w:val="548DD4" w:themeColor="text2" w:themeTint="99"/>
        </w:rPr>
        <w:t xml:space="preserve">. Updated </w:t>
      </w:r>
      <w:proofErr w:type="spellStart"/>
      <w:r>
        <w:rPr>
          <w:color w:val="548DD4" w:themeColor="text2" w:themeTint="99"/>
        </w:rPr>
        <w:t>table.php</w:t>
      </w:r>
      <w:proofErr w:type="spellEnd"/>
      <w:r>
        <w:rPr>
          <w:color w:val="548DD4" w:themeColor="text2" w:themeTint="99"/>
        </w:rPr>
        <w:t xml:space="preserve"> by linking it to another </w:t>
      </w:r>
      <w:proofErr w:type="spellStart"/>
      <w:r>
        <w:rPr>
          <w:color w:val="548DD4" w:themeColor="text2" w:themeTint="99"/>
        </w:rPr>
        <w:t>php</w:t>
      </w:r>
      <w:proofErr w:type="spellEnd"/>
      <w:r>
        <w:rPr>
          <w:color w:val="548DD4" w:themeColor="text2" w:themeTint="99"/>
        </w:rPr>
        <w:t xml:space="preserve"> page which displays the content of messages in full. </w:t>
      </w:r>
    </w:p>
    <w:p w:rsidR="00586F00" w:rsidRPr="00987BB4" w:rsidRDefault="00D75D42" w:rsidP="00C843B5">
      <w:pPr>
        <w:spacing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 xml:space="preserve">Oliver - Debugging the register page and gave team members access to the web server and started the </w:t>
      </w:r>
      <w:proofErr w:type="spellStart"/>
      <w:r>
        <w:rPr>
          <w:color w:val="548DD4" w:themeColor="text2" w:themeTint="99"/>
        </w:rPr>
        <w:t>devlopment</w:t>
      </w:r>
      <w:proofErr w:type="spellEnd"/>
      <w:r>
        <w:rPr>
          <w:color w:val="548DD4" w:themeColor="text2" w:themeTint="99"/>
        </w:rPr>
        <w:t xml:space="preserve"> of the main email screens.</w:t>
      </w:r>
    </w:p>
    <w:p w:rsidR="00586F00" w:rsidRPr="007F353C" w:rsidRDefault="00586F00" w:rsidP="00C843B5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9C37F9" w:rsidRDefault="00E704A3" w:rsidP="00C843B5">
      <w:pPr>
        <w:spacing w:line="240" w:lineRule="auto"/>
      </w:pPr>
      <w:bookmarkStart w:id="11" w:name="n12"/>
      <w:bookmarkEnd w:id="11"/>
      <w:r>
        <w:t xml:space="preserve">Ronan </w:t>
      </w:r>
      <w:proofErr w:type="spellStart"/>
      <w:r>
        <w:t>Hartin</w:t>
      </w:r>
      <w:proofErr w:type="spellEnd"/>
      <w:r w:rsidR="009C37F9">
        <w:t xml:space="preserve">: </w:t>
      </w:r>
      <w:bookmarkStart w:id="12" w:name="n1s"/>
      <w:bookmarkEnd w:id="12"/>
      <w:r w:rsidR="00D75D42">
        <w:t>Continue working on the reset password page and database</w:t>
      </w:r>
      <w:proofErr w:type="gramStart"/>
      <w:r w:rsidR="00D75D42">
        <w:t>.</w:t>
      </w:r>
      <w:r w:rsidR="009C37F9">
        <w:t>.</w:t>
      </w:r>
      <w:proofErr w:type="gramEnd"/>
    </w:p>
    <w:p w:rsidR="009C37F9" w:rsidRDefault="00D75D42" w:rsidP="00C843B5">
      <w:pPr>
        <w:spacing w:line="240" w:lineRule="auto"/>
      </w:pPr>
      <w:bookmarkStart w:id="13" w:name="n22"/>
      <w:bookmarkEnd w:id="13"/>
      <w:r>
        <w:t>Oliver Ferris</w:t>
      </w:r>
      <w:r w:rsidR="009C37F9">
        <w:t xml:space="preserve">: </w:t>
      </w:r>
      <w:bookmarkStart w:id="14" w:name="n2s"/>
      <w:bookmarkEnd w:id="14"/>
      <w:r>
        <w:t>Continue to work on the main screen for students and staff</w:t>
      </w:r>
      <w:proofErr w:type="gramStart"/>
      <w:r>
        <w:t>.</w:t>
      </w:r>
      <w:r w:rsidR="009C37F9">
        <w:t>.</w:t>
      </w:r>
      <w:proofErr w:type="gramEnd"/>
    </w:p>
    <w:p w:rsidR="009C37F9" w:rsidRDefault="00D75D42" w:rsidP="00C843B5">
      <w:pPr>
        <w:spacing w:line="240" w:lineRule="auto"/>
      </w:pPr>
      <w:bookmarkStart w:id="15" w:name="n32"/>
      <w:bookmarkEnd w:id="15"/>
      <w:r>
        <w:t xml:space="preserve">Shane Mc </w:t>
      </w:r>
      <w:proofErr w:type="spellStart"/>
      <w:r>
        <w:t>Daid</w:t>
      </w:r>
      <w:proofErr w:type="spellEnd"/>
      <w:r w:rsidR="009C37F9">
        <w:t xml:space="preserve">: </w:t>
      </w:r>
      <w:bookmarkStart w:id="16" w:name="n3s"/>
      <w:bookmarkEnd w:id="16"/>
      <w:r>
        <w:t>Set up relationships between users and emails</w:t>
      </w:r>
      <w:proofErr w:type="gramStart"/>
      <w:r>
        <w:t>.</w:t>
      </w:r>
      <w:r w:rsidR="009C37F9">
        <w:t>.</w:t>
      </w:r>
      <w:proofErr w:type="gramEnd"/>
    </w:p>
    <w:p w:rsidR="009C37F9" w:rsidRDefault="00D75D42" w:rsidP="00C843B5">
      <w:pPr>
        <w:spacing w:line="240" w:lineRule="auto"/>
      </w:pPr>
      <w:bookmarkStart w:id="17" w:name="n42"/>
      <w:bookmarkEnd w:id="17"/>
      <w:proofErr w:type="spellStart"/>
      <w:r>
        <w:t>Pauric</w:t>
      </w:r>
      <w:proofErr w:type="spellEnd"/>
      <w:r>
        <w:t xml:space="preserve"> Mc </w:t>
      </w:r>
      <w:proofErr w:type="spellStart"/>
      <w:r>
        <w:t>Gi</w:t>
      </w:r>
      <w:bookmarkStart w:id="18" w:name="_GoBack"/>
      <w:bookmarkEnd w:id="18"/>
      <w:r>
        <w:t>nley</w:t>
      </w:r>
      <w:proofErr w:type="spellEnd"/>
      <w:r>
        <w:t xml:space="preserve">: </w:t>
      </w:r>
      <w:r w:rsidR="009C37F9">
        <w:t xml:space="preserve"> </w:t>
      </w:r>
      <w:bookmarkStart w:id="19" w:name="n4s"/>
      <w:bookmarkEnd w:id="19"/>
      <w:r>
        <w:t>Work on the HTML and CSS of the Customization page</w:t>
      </w:r>
      <w:proofErr w:type="gramStart"/>
      <w:r>
        <w:t>..</w:t>
      </w:r>
      <w:proofErr w:type="gramEnd"/>
    </w:p>
    <w:p w:rsidR="009078A0" w:rsidRDefault="009334B6" w:rsidP="00C843B5">
      <w:pPr>
        <w:spacing w:line="240" w:lineRule="auto"/>
      </w:pPr>
      <w:bookmarkStart w:id="20" w:name="n52"/>
      <w:bookmarkEnd w:id="20"/>
      <w:r>
        <w:t xml:space="preserve"> </w:t>
      </w:r>
      <w:bookmarkStart w:id="21" w:name="n5s"/>
      <w:bookmarkEnd w:id="21"/>
    </w:p>
    <w:p w:rsidR="003933E0" w:rsidRDefault="003933E0" w:rsidP="00C843B5">
      <w:pPr>
        <w:spacing w:line="240" w:lineRule="auto"/>
      </w:pPr>
      <w:bookmarkStart w:id="22" w:name="ADC"/>
      <w:bookmarkEnd w:id="22"/>
      <w:r>
        <w:br/>
      </w:r>
      <w:bookmarkStart w:id="23" w:name="ADCC"/>
      <w:bookmarkEnd w:id="23"/>
    </w:p>
    <w:sectPr w:rsidR="003933E0" w:rsidSect="00C843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42"/>
    <w:rsid w:val="0000440F"/>
    <w:rsid w:val="00066B8B"/>
    <w:rsid w:val="001930F3"/>
    <w:rsid w:val="00243B8E"/>
    <w:rsid w:val="002714E8"/>
    <w:rsid w:val="002A5C10"/>
    <w:rsid w:val="002E5C32"/>
    <w:rsid w:val="00304D0F"/>
    <w:rsid w:val="0037657A"/>
    <w:rsid w:val="00382101"/>
    <w:rsid w:val="003933E0"/>
    <w:rsid w:val="003A2219"/>
    <w:rsid w:val="00454EF4"/>
    <w:rsid w:val="00544561"/>
    <w:rsid w:val="00584AB2"/>
    <w:rsid w:val="00586F00"/>
    <w:rsid w:val="00596089"/>
    <w:rsid w:val="006978F8"/>
    <w:rsid w:val="00753E8A"/>
    <w:rsid w:val="007F2813"/>
    <w:rsid w:val="007F353C"/>
    <w:rsid w:val="00830F10"/>
    <w:rsid w:val="008E7A0E"/>
    <w:rsid w:val="009078A0"/>
    <w:rsid w:val="00930E37"/>
    <w:rsid w:val="009334B6"/>
    <w:rsid w:val="00987BB4"/>
    <w:rsid w:val="009A25FC"/>
    <w:rsid w:val="009C37F9"/>
    <w:rsid w:val="00A07D36"/>
    <w:rsid w:val="00A5520A"/>
    <w:rsid w:val="00A67A5E"/>
    <w:rsid w:val="00AE4AE3"/>
    <w:rsid w:val="00BB0D46"/>
    <w:rsid w:val="00C118B8"/>
    <w:rsid w:val="00C72781"/>
    <w:rsid w:val="00C843B5"/>
    <w:rsid w:val="00D0381E"/>
    <w:rsid w:val="00D346BF"/>
    <w:rsid w:val="00D65B77"/>
    <w:rsid w:val="00D75D42"/>
    <w:rsid w:val="00E122AB"/>
    <w:rsid w:val="00E61468"/>
    <w:rsid w:val="00E704A3"/>
    <w:rsid w:val="00ED56E2"/>
    <w:rsid w:val="00F234D3"/>
    <w:rsid w:val="00FA7FBA"/>
    <w:rsid w:val="00FB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C4FE"/>
  <w15:docId w15:val="{6B74449F-C77C-4B84-8860-0F9BADD9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Paul%20Corey%20Public\Team%20project\WeeklyJournalEntr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5D4-9A18-46F4-BEBB-2A508878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WeeklyJournalEntry.dotm</Template>
  <TotalTime>13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LYIT</cp:lastModifiedBy>
  <cp:revision>1</cp:revision>
  <dcterms:created xsi:type="dcterms:W3CDTF">2018-02-22T16:40:00Z</dcterms:created>
  <dcterms:modified xsi:type="dcterms:W3CDTF">2018-02-22T16:53:00Z</dcterms:modified>
</cp:coreProperties>
</file>