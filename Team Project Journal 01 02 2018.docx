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3B5" w:rsidRPr="007F353C" w:rsidRDefault="00C843B5" w:rsidP="00586F00">
      <w:pPr>
        <w:spacing w:after="0" w:line="240" w:lineRule="auto"/>
        <w:rPr>
          <w:b/>
          <w:u w:val="single"/>
        </w:rPr>
      </w:pPr>
      <w:r w:rsidRPr="007F353C">
        <w:rPr>
          <w:b/>
          <w:u w:val="single"/>
        </w:rPr>
        <w:t>Previous period of work completed</w:t>
      </w:r>
    </w:p>
    <w:p w:rsidR="00C843B5" w:rsidRDefault="00FA249F" w:rsidP="00586F00">
      <w:pPr>
        <w:spacing w:after="0" w:line="240" w:lineRule="auto"/>
      </w:pPr>
      <w:bookmarkStart w:id="0" w:name="n1"/>
      <w:bookmarkEnd w:id="0"/>
      <w:r>
        <w:t>Joshua Donaghey</w:t>
      </w:r>
      <w:r w:rsidR="00C843B5">
        <w:t xml:space="preserve">, </w:t>
      </w:r>
      <w:bookmarkStart w:id="1" w:name="n1h"/>
      <w:bookmarkEnd w:id="1"/>
      <w:r>
        <w:t>4</w:t>
      </w:r>
      <w:r w:rsidR="00C843B5">
        <w:t xml:space="preserve"> hours.</w:t>
      </w:r>
    </w:p>
    <w:p w:rsidR="00C843B5" w:rsidRDefault="00FA249F" w:rsidP="00586F00">
      <w:pPr>
        <w:spacing w:after="0" w:line="240" w:lineRule="auto"/>
      </w:pPr>
      <w:bookmarkStart w:id="2" w:name="n2"/>
      <w:bookmarkEnd w:id="2"/>
      <w:r>
        <w:t>Oliver Ferris</w:t>
      </w:r>
      <w:r w:rsidR="00C843B5">
        <w:t xml:space="preserve">, </w:t>
      </w:r>
      <w:bookmarkStart w:id="3" w:name="n2h"/>
      <w:bookmarkEnd w:id="3"/>
      <w:r>
        <w:t>6</w:t>
      </w:r>
      <w:r w:rsidR="00C843B5">
        <w:t xml:space="preserve"> hours.</w:t>
      </w:r>
    </w:p>
    <w:p w:rsidR="00C843B5" w:rsidRDefault="00FA249F" w:rsidP="00586F00">
      <w:pPr>
        <w:spacing w:after="0" w:line="240" w:lineRule="auto"/>
      </w:pPr>
      <w:bookmarkStart w:id="4" w:name="n3"/>
      <w:bookmarkEnd w:id="4"/>
      <w:r>
        <w:t xml:space="preserve">Shane Mc </w:t>
      </w:r>
      <w:proofErr w:type="spellStart"/>
      <w:r>
        <w:t>Daid</w:t>
      </w:r>
      <w:proofErr w:type="spellEnd"/>
      <w:r w:rsidR="00C843B5">
        <w:t xml:space="preserve">, </w:t>
      </w:r>
      <w:bookmarkStart w:id="5" w:name="n3h"/>
      <w:bookmarkEnd w:id="5"/>
      <w:r>
        <w:t>6</w:t>
      </w:r>
      <w:r w:rsidR="00C843B5">
        <w:t xml:space="preserve"> hours.</w:t>
      </w:r>
    </w:p>
    <w:p w:rsidR="00C843B5" w:rsidRDefault="00FA249F" w:rsidP="00586F00">
      <w:pPr>
        <w:spacing w:after="0" w:line="240" w:lineRule="auto"/>
      </w:pPr>
      <w:bookmarkStart w:id="6" w:name="n4"/>
      <w:bookmarkStart w:id="7" w:name="n4h"/>
      <w:bookmarkEnd w:id="6"/>
      <w:bookmarkEnd w:id="7"/>
      <w:r>
        <w:t>Pauric Mc Ginley, 6 hours.</w:t>
      </w:r>
    </w:p>
    <w:p w:rsidR="00ED56E2" w:rsidRDefault="00ED56E2" w:rsidP="00586F00">
      <w:pPr>
        <w:spacing w:after="0" w:line="240" w:lineRule="auto"/>
      </w:pPr>
      <w:bookmarkStart w:id="8" w:name="n5"/>
      <w:bookmarkStart w:id="9" w:name="n5h"/>
      <w:bookmarkEnd w:id="8"/>
      <w:bookmarkEnd w:id="9"/>
    </w:p>
    <w:p w:rsidR="00586F00" w:rsidRDefault="00586F00" w:rsidP="00586F00">
      <w:pPr>
        <w:spacing w:after="0" w:line="240" w:lineRule="auto"/>
      </w:pPr>
    </w:p>
    <w:p w:rsidR="00C843B5" w:rsidRPr="00987BB4" w:rsidRDefault="00586F00" w:rsidP="00586F00">
      <w:pPr>
        <w:spacing w:after="0" w:line="240" w:lineRule="auto"/>
        <w:rPr>
          <w:b/>
          <w:color w:val="548DD4" w:themeColor="text2" w:themeTint="99"/>
          <w:u w:val="single"/>
        </w:rPr>
      </w:pPr>
      <w:r w:rsidRPr="00987BB4">
        <w:rPr>
          <w:b/>
          <w:color w:val="548DD4" w:themeColor="text2" w:themeTint="99"/>
          <w:u w:val="single"/>
        </w:rPr>
        <w:t>Evaluation of outstanding items of previous period of work</w:t>
      </w:r>
      <w:r w:rsidR="008E7A0E" w:rsidRPr="00987BB4">
        <w:rPr>
          <w:b/>
          <w:color w:val="548DD4" w:themeColor="text2" w:themeTint="99"/>
          <w:u w:val="single"/>
        </w:rPr>
        <w:t xml:space="preserve"> or additional work completed</w:t>
      </w:r>
    </w:p>
    <w:p w:rsidR="00586F00" w:rsidRPr="00987BB4" w:rsidRDefault="00FA249F" w:rsidP="00C843B5">
      <w:pPr>
        <w:spacing w:line="240" w:lineRule="auto"/>
        <w:rPr>
          <w:color w:val="548DD4" w:themeColor="text2" w:themeTint="99"/>
        </w:rPr>
      </w:pPr>
      <w:bookmarkStart w:id="10" w:name="eval"/>
      <w:bookmarkEnd w:id="10"/>
      <w:r>
        <w:rPr>
          <w:color w:val="548DD4" w:themeColor="text2" w:themeTint="99"/>
        </w:rPr>
        <w:t>For the first two hours, we shared ideas about what type of system we should develop and why. We came to an agreement on doing a web-based email system for primary sc</w:t>
      </w:r>
      <w:r w:rsidR="00A103D9">
        <w:rPr>
          <w:color w:val="548DD4" w:themeColor="text2" w:themeTint="99"/>
        </w:rPr>
        <w:t>hool students and we then discu</w:t>
      </w:r>
      <w:bookmarkStart w:id="11" w:name="_GoBack"/>
      <w:bookmarkEnd w:id="11"/>
      <w:r>
        <w:rPr>
          <w:color w:val="548DD4" w:themeColor="text2" w:themeTint="99"/>
        </w:rPr>
        <w:t xml:space="preserve">ssed what the system should do. We filed out the team project specification document and uploaded it to blackboard. </w:t>
      </w:r>
    </w:p>
    <w:p w:rsidR="00586F00" w:rsidRPr="007F353C" w:rsidRDefault="00586F00" w:rsidP="00C843B5">
      <w:pPr>
        <w:spacing w:line="240" w:lineRule="auto"/>
        <w:rPr>
          <w:b/>
          <w:u w:val="single"/>
        </w:rPr>
      </w:pPr>
      <w:r w:rsidRPr="007F353C">
        <w:rPr>
          <w:b/>
          <w:u w:val="single"/>
        </w:rPr>
        <w:t>Scheduled work for next period of work</w:t>
      </w:r>
    </w:p>
    <w:p w:rsidR="009C37F9" w:rsidRDefault="00FA249F" w:rsidP="00C843B5">
      <w:pPr>
        <w:spacing w:line="240" w:lineRule="auto"/>
      </w:pPr>
      <w:bookmarkStart w:id="12" w:name="n12"/>
      <w:bookmarkEnd w:id="12"/>
      <w:r>
        <w:t>Joshua Donaghey</w:t>
      </w:r>
      <w:r w:rsidR="009C37F9">
        <w:t xml:space="preserve">: </w:t>
      </w:r>
      <w:bookmarkStart w:id="13" w:name="n1s"/>
      <w:bookmarkEnd w:id="13"/>
      <w:r>
        <w:t>Use case diagram</w:t>
      </w:r>
      <w:r w:rsidR="009C37F9">
        <w:t>.</w:t>
      </w:r>
    </w:p>
    <w:p w:rsidR="009C37F9" w:rsidRDefault="00FA249F" w:rsidP="00C843B5">
      <w:pPr>
        <w:spacing w:line="240" w:lineRule="auto"/>
      </w:pPr>
      <w:bookmarkStart w:id="14" w:name="n22"/>
      <w:bookmarkEnd w:id="14"/>
      <w:r>
        <w:t>Oliver Ferris</w:t>
      </w:r>
      <w:r w:rsidR="009C37F9">
        <w:t xml:space="preserve">: </w:t>
      </w:r>
      <w:bookmarkStart w:id="15" w:name="n2s"/>
      <w:bookmarkEnd w:id="15"/>
      <w:r>
        <w:t>Class diagram</w:t>
      </w:r>
      <w:r w:rsidR="009C37F9">
        <w:t>.</w:t>
      </w:r>
    </w:p>
    <w:p w:rsidR="009C37F9" w:rsidRDefault="00FA249F" w:rsidP="00C843B5">
      <w:pPr>
        <w:spacing w:line="240" w:lineRule="auto"/>
      </w:pPr>
      <w:bookmarkStart w:id="16" w:name="n32"/>
      <w:bookmarkEnd w:id="16"/>
      <w:r>
        <w:t xml:space="preserve">Shane Mc </w:t>
      </w:r>
      <w:proofErr w:type="spellStart"/>
      <w:r>
        <w:t>Daid</w:t>
      </w:r>
      <w:proofErr w:type="spellEnd"/>
      <w:r w:rsidR="009C37F9">
        <w:t xml:space="preserve">: </w:t>
      </w:r>
      <w:bookmarkStart w:id="17" w:name="n3s"/>
      <w:bookmarkEnd w:id="17"/>
      <w:r>
        <w:t>Sequence diagram</w:t>
      </w:r>
      <w:r w:rsidR="009C37F9">
        <w:t>.</w:t>
      </w:r>
    </w:p>
    <w:p w:rsidR="009C37F9" w:rsidRDefault="00FA249F" w:rsidP="00C843B5">
      <w:pPr>
        <w:spacing w:line="240" w:lineRule="auto"/>
      </w:pPr>
      <w:bookmarkStart w:id="18" w:name="n42"/>
      <w:bookmarkEnd w:id="18"/>
      <w:r>
        <w:t xml:space="preserve">Pauric Mc Ginley: </w:t>
      </w:r>
      <w:r w:rsidR="009C37F9">
        <w:t xml:space="preserve"> </w:t>
      </w:r>
      <w:bookmarkStart w:id="19" w:name="n4s"/>
      <w:bookmarkEnd w:id="19"/>
      <w:r>
        <w:t>State ma</w:t>
      </w:r>
      <w:r w:rsidR="00A103D9">
        <w:t>c</w:t>
      </w:r>
      <w:r>
        <w:t>hine diagram.</w:t>
      </w:r>
    </w:p>
    <w:p w:rsidR="009078A0" w:rsidRDefault="009334B6" w:rsidP="00C843B5">
      <w:pPr>
        <w:spacing w:line="240" w:lineRule="auto"/>
      </w:pPr>
      <w:bookmarkStart w:id="20" w:name="n52"/>
      <w:bookmarkEnd w:id="20"/>
      <w:r>
        <w:t xml:space="preserve"> </w:t>
      </w:r>
      <w:bookmarkStart w:id="21" w:name="n5s"/>
      <w:bookmarkEnd w:id="21"/>
    </w:p>
    <w:p w:rsidR="003933E0" w:rsidRDefault="003933E0" w:rsidP="00C843B5">
      <w:pPr>
        <w:spacing w:line="240" w:lineRule="auto"/>
      </w:pPr>
      <w:bookmarkStart w:id="22" w:name="ADC"/>
      <w:bookmarkEnd w:id="22"/>
      <w:r>
        <w:br/>
      </w:r>
      <w:bookmarkStart w:id="23" w:name="ADCC"/>
      <w:bookmarkEnd w:id="23"/>
    </w:p>
    <w:sectPr w:rsidR="003933E0" w:rsidSect="00C843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49F"/>
    <w:rsid w:val="0000440F"/>
    <w:rsid w:val="00066B8B"/>
    <w:rsid w:val="001930F3"/>
    <w:rsid w:val="00243B8E"/>
    <w:rsid w:val="002714E8"/>
    <w:rsid w:val="002E5C32"/>
    <w:rsid w:val="00304D0F"/>
    <w:rsid w:val="0037657A"/>
    <w:rsid w:val="00382101"/>
    <w:rsid w:val="003933E0"/>
    <w:rsid w:val="003A2219"/>
    <w:rsid w:val="00454EF4"/>
    <w:rsid w:val="00544561"/>
    <w:rsid w:val="00584AB2"/>
    <w:rsid w:val="00586F00"/>
    <w:rsid w:val="00596089"/>
    <w:rsid w:val="006978F8"/>
    <w:rsid w:val="00753E8A"/>
    <w:rsid w:val="007F2813"/>
    <w:rsid w:val="007F353C"/>
    <w:rsid w:val="008E7A0E"/>
    <w:rsid w:val="009078A0"/>
    <w:rsid w:val="00930E37"/>
    <w:rsid w:val="009334B6"/>
    <w:rsid w:val="00987BB4"/>
    <w:rsid w:val="009A25FC"/>
    <w:rsid w:val="009C37F9"/>
    <w:rsid w:val="00A07D36"/>
    <w:rsid w:val="00A103D9"/>
    <w:rsid w:val="00A67A5E"/>
    <w:rsid w:val="00C118B8"/>
    <w:rsid w:val="00C72781"/>
    <w:rsid w:val="00C843B5"/>
    <w:rsid w:val="00D0381E"/>
    <w:rsid w:val="00D346BF"/>
    <w:rsid w:val="00D65B77"/>
    <w:rsid w:val="00E122AB"/>
    <w:rsid w:val="00E61468"/>
    <w:rsid w:val="00ED56E2"/>
    <w:rsid w:val="00F234D3"/>
    <w:rsid w:val="00FA249F"/>
    <w:rsid w:val="00FA7FBA"/>
    <w:rsid w:val="00FB2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7C4FE"/>
  <w15:docId w15:val="{AA2C7F18-6E17-4D7B-A57C-AA74A855F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Paul%20Corey%20Public\Team%20project\WeeklyJournalEntry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B63D24-72A0-42BD-8355-1FD317439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WeeklyJournalEntry.dotm</Template>
  <TotalTime>17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LYIT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LYIT</dc:creator>
  <cp:lastModifiedBy>LYIT</cp:lastModifiedBy>
  <cp:revision>1</cp:revision>
  <dcterms:created xsi:type="dcterms:W3CDTF">2018-02-01T16:11:00Z</dcterms:created>
  <dcterms:modified xsi:type="dcterms:W3CDTF">2018-02-01T16:28:00Z</dcterms:modified>
</cp:coreProperties>
</file>