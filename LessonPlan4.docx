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48D" w:rsidRDefault="003C65F6">
      <w:pPr>
        <w:pStyle w:val="Heading1"/>
      </w:pPr>
      <w:sdt>
        <w:sdtPr>
          <w:alias w:val="Lesson plan:"/>
          <w:tag w:val="Lesson plan:"/>
          <w:id w:val="303052487"/>
          <w:placeholder>
            <w:docPart w:val="CF238AA8E1F9407A9A7EF91EA1AC3970"/>
          </w:placeholder>
          <w:temporary/>
          <w:showingPlcHdr/>
          <w15:appearance w15:val="hidden"/>
        </w:sdtPr>
        <w:sdtEndPr/>
        <w:sdtContent>
          <w:r w:rsidR="00A7193C">
            <w:t>Lesson Plan</w:t>
          </w:r>
        </w:sdtContent>
      </w:sdt>
      <w:r w:rsidR="00C9548D">
        <w:t xml:space="preserve"> </w:t>
      </w:r>
      <w:r w:rsidR="00C9548D" w:rsidRPr="00C9548D">
        <w:t>#</w:t>
      </w:r>
      <w:r w:rsidR="00CB1F0C">
        <w:t>4</w:t>
      </w:r>
      <w:r w:rsidR="00C9548D">
        <w:t xml:space="preserve"> </w:t>
      </w:r>
    </w:p>
    <w:p w:rsidR="00111C8E" w:rsidRDefault="00390013">
      <w:pPr>
        <w:pStyle w:val="Heading1"/>
      </w:pPr>
      <w:r>
        <w:t>Changing Password.</w:t>
      </w:r>
    </w:p>
    <w:tbl>
      <w:tblPr>
        <w:tblStyle w:val="Listtable"/>
        <w:tblW w:w="5000" w:type="pct"/>
        <w:tblLook w:val="04A0" w:firstRow="1" w:lastRow="0" w:firstColumn="1" w:lastColumn="0" w:noHBand="0" w:noVBand="1"/>
        <w:tblDescription w:val="Lesson plan information table"/>
      </w:tblPr>
      <w:tblGrid>
        <w:gridCol w:w="2675"/>
        <w:gridCol w:w="6685"/>
      </w:tblGrid>
      <w:tr w:rsidR="008E7FB4" w:rsidTr="004F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8E7FB4" w:rsidRPr="00C9548D" w:rsidRDefault="00C9548D">
            <w:pPr>
              <w:rPr>
                <w:sz w:val="32"/>
              </w:rPr>
            </w:pPr>
            <w:r w:rsidRPr="00C9548D">
              <w:rPr>
                <w:sz w:val="32"/>
              </w:rPr>
              <w:t>Topic</w:t>
            </w:r>
          </w:p>
        </w:tc>
        <w:tc>
          <w:tcPr>
            <w:tcW w:w="6685" w:type="dxa"/>
          </w:tcPr>
          <w:p w:rsidR="008E7FB4" w:rsidRPr="00C9548D" w:rsidRDefault="00390013" w:rsidP="00963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Changing your Bsafe password. </w:t>
            </w:r>
          </w:p>
        </w:tc>
      </w:tr>
      <w:tr w:rsidR="008E7FB4" w:rsidTr="004F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8E7FB4" w:rsidRPr="00C9548D" w:rsidRDefault="00C9548D">
            <w:pPr>
              <w:rPr>
                <w:sz w:val="32"/>
              </w:rPr>
            </w:pPr>
            <w:r w:rsidRPr="00C9548D">
              <w:rPr>
                <w:sz w:val="32"/>
              </w:rPr>
              <w:t>Aims</w:t>
            </w:r>
          </w:p>
        </w:tc>
        <w:tc>
          <w:tcPr>
            <w:tcW w:w="6685" w:type="dxa"/>
          </w:tcPr>
          <w:p w:rsidR="00CB1F0C" w:rsidRDefault="00C9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9548D">
              <w:rPr>
                <w:sz w:val="28"/>
              </w:rPr>
              <w:t xml:space="preserve">To </w:t>
            </w:r>
            <w:r w:rsidR="00390013">
              <w:rPr>
                <w:sz w:val="28"/>
              </w:rPr>
              <w:t>allow the user to successfully update their password</w:t>
            </w:r>
            <w:r w:rsidR="00FD05B0">
              <w:rPr>
                <w:sz w:val="28"/>
              </w:rPr>
              <w:t>.</w:t>
            </w:r>
          </w:p>
          <w:p w:rsidR="00CB1F0C" w:rsidRPr="00C9548D" w:rsidRDefault="00CB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7FB4" w:rsidTr="004F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8E7FB4" w:rsidRPr="00C9548D" w:rsidRDefault="00C9548D" w:rsidP="00C9548D">
            <w:pPr>
              <w:rPr>
                <w:iCs/>
                <w:sz w:val="32"/>
              </w:rPr>
            </w:pPr>
            <w:r w:rsidRPr="00C9548D">
              <w:rPr>
                <w:iCs/>
                <w:sz w:val="32"/>
              </w:rPr>
              <w:t>Procedure</w:t>
            </w:r>
          </w:p>
        </w:tc>
        <w:tc>
          <w:tcPr>
            <w:tcW w:w="6685" w:type="dxa"/>
          </w:tcPr>
          <w:p w:rsidR="00390013" w:rsidRPr="00390013" w:rsidRDefault="00390013" w:rsidP="00390013">
            <w:pPr>
              <w:pStyle w:val="NoSpacing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90013">
              <w:rPr>
                <w:sz w:val="28"/>
              </w:rPr>
              <w:t xml:space="preserve">Click on the </w:t>
            </w:r>
            <w:r w:rsidR="005829A5">
              <w:rPr>
                <w:sz w:val="28"/>
              </w:rPr>
              <w:t>“S</w:t>
            </w:r>
            <w:r w:rsidRPr="00390013">
              <w:rPr>
                <w:sz w:val="28"/>
              </w:rPr>
              <w:t>ettings</w:t>
            </w:r>
            <w:r w:rsidR="005829A5">
              <w:rPr>
                <w:sz w:val="28"/>
              </w:rPr>
              <w:t>”</w:t>
            </w:r>
            <w:r w:rsidRPr="00390013">
              <w:rPr>
                <w:sz w:val="28"/>
              </w:rPr>
              <w:t xml:space="preserve"> </w:t>
            </w:r>
            <w:r w:rsidR="005829A5">
              <w:rPr>
                <w:sz w:val="28"/>
              </w:rPr>
              <w:t>option</w:t>
            </w:r>
            <w:r w:rsidRPr="00390013">
              <w:rPr>
                <w:sz w:val="28"/>
              </w:rPr>
              <w:t xml:space="preserve"> to the </w:t>
            </w:r>
            <w:r w:rsidR="00AB1CFE">
              <w:rPr>
                <w:sz w:val="28"/>
              </w:rPr>
              <w:t>left-</w:t>
            </w:r>
            <w:r w:rsidRPr="00390013">
              <w:rPr>
                <w:sz w:val="28"/>
              </w:rPr>
              <w:t>hand side</w:t>
            </w:r>
            <w:r w:rsidR="00AB1CFE">
              <w:rPr>
                <w:sz w:val="28"/>
              </w:rPr>
              <w:t xml:space="preserve"> when you are logged into your Bsafe Account.</w:t>
            </w:r>
          </w:p>
          <w:p w:rsidR="00390013" w:rsidRPr="00390013" w:rsidRDefault="00DE19AA" w:rsidP="00390013">
            <w:pPr>
              <w:pStyle w:val="NoSpacing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Then click on the </w:t>
            </w:r>
            <w:r w:rsidR="005829A5">
              <w:rPr>
                <w:sz w:val="28"/>
              </w:rPr>
              <w:t>“</w:t>
            </w:r>
            <w:r>
              <w:rPr>
                <w:sz w:val="28"/>
              </w:rPr>
              <w:t>Change P</w:t>
            </w:r>
            <w:r w:rsidR="00390013" w:rsidRPr="00390013">
              <w:rPr>
                <w:sz w:val="28"/>
              </w:rPr>
              <w:t>assword</w:t>
            </w:r>
            <w:r w:rsidR="005829A5">
              <w:rPr>
                <w:sz w:val="28"/>
              </w:rPr>
              <w:t>”</w:t>
            </w:r>
            <w:r>
              <w:rPr>
                <w:sz w:val="28"/>
              </w:rPr>
              <w:t xml:space="preserve"> option</w:t>
            </w:r>
            <w:r w:rsidR="00390013" w:rsidRPr="00390013">
              <w:rPr>
                <w:sz w:val="28"/>
              </w:rPr>
              <w:t>.</w:t>
            </w:r>
          </w:p>
          <w:p w:rsidR="00390013" w:rsidRPr="00390013" w:rsidRDefault="00390013" w:rsidP="00390013">
            <w:pPr>
              <w:pStyle w:val="NoSpacing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90013">
              <w:rPr>
                <w:sz w:val="28"/>
              </w:rPr>
              <w:t>You will then be brought into a page where it will ask you to input your current password.</w:t>
            </w:r>
          </w:p>
          <w:p w:rsidR="00390013" w:rsidRPr="00390013" w:rsidRDefault="00390013" w:rsidP="00390013">
            <w:pPr>
              <w:pStyle w:val="NoSpacing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90013">
              <w:rPr>
                <w:sz w:val="28"/>
              </w:rPr>
              <w:t>After you ente</w:t>
            </w:r>
            <w:bookmarkStart w:id="0" w:name="_GoBack"/>
            <w:bookmarkEnd w:id="0"/>
            <w:r w:rsidRPr="00390013">
              <w:rPr>
                <w:sz w:val="28"/>
              </w:rPr>
              <w:t>r your current password you then enter in your new password.</w:t>
            </w:r>
          </w:p>
          <w:p w:rsidR="00390013" w:rsidRPr="00390013" w:rsidRDefault="00390013" w:rsidP="00390013">
            <w:pPr>
              <w:pStyle w:val="NoSpacing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90013">
              <w:rPr>
                <w:sz w:val="28"/>
              </w:rPr>
              <w:t>You then will have to re-enter the new password to confirm it.</w:t>
            </w:r>
          </w:p>
          <w:p w:rsidR="00390013" w:rsidRPr="00390013" w:rsidRDefault="00390013" w:rsidP="00390013">
            <w:pPr>
              <w:pStyle w:val="NoSpacing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90013">
              <w:rPr>
                <w:sz w:val="28"/>
              </w:rPr>
              <w:t>After you submit it you will then be brought back into the login page.</w:t>
            </w:r>
          </w:p>
          <w:p w:rsidR="00390013" w:rsidRPr="00390013" w:rsidRDefault="00390013" w:rsidP="00390013">
            <w:pPr>
              <w:pStyle w:val="NoSpacing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90013">
              <w:rPr>
                <w:sz w:val="28"/>
              </w:rPr>
              <w:t>Re-enter your login details and enter your new password.</w:t>
            </w:r>
          </w:p>
          <w:p w:rsidR="00390013" w:rsidRPr="00390013" w:rsidRDefault="00390013" w:rsidP="00390013">
            <w:pPr>
              <w:pStyle w:val="NoSpacing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90013">
              <w:rPr>
                <w:sz w:val="28"/>
              </w:rPr>
              <w:t xml:space="preserve">You should then be successfully logged in with your new updated password. </w:t>
            </w:r>
          </w:p>
          <w:p w:rsidR="00C9548D" w:rsidRPr="00390013" w:rsidRDefault="00C9548D" w:rsidP="00390013">
            <w:p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AE6722" w:rsidRDefault="00AE6722"/>
    <w:sectPr w:rsidR="00AE6722" w:rsidSect="000F4321">
      <w:headerReference w:type="default" r:id="rId7"/>
      <w:footerReference w:type="default" r:id="rId8"/>
      <w:headerReference w:type="first" r:id="rId9"/>
      <w:pgSz w:w="12240" w:h="15840"/>
      <w:pgMar w:top="2160" w:right="1440" w:bottom="2160" w:left="144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5F6" w:rsidRDefault="003C65F6">
      <w:r>
        <w:separator/>
      </w:r>
    </w:p>
  </w:endnote>
  <w:endnote w:type="continuationSeparator" w:id="0">
    <w:p w:rsidR="003C65F6" w:rsidRDefault="003C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C8E" w:rsidRDefault="0016077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E672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5F6" w:rsidRDefault="003C65F6">
      <w:r>
        <w:separator/>
      </w:r>
    </w:p>
  </w:footnote>
  <w:footnote w:type="continuationSeparator" w:id="0">
    <w:p w:rsidR="003C65F6" w:rsidRDefault="003C6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722" w:rsidRDefault="00AE672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C0FC6BA" wp14:editId="7E2072C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3" name="Group 13" descr="Top and bottom page borders - continuation pag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14" name="Group 14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18" name="Group 1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6D68E833" id="Group 13" o:spid="_x0000_s1026" alt="Top and bottom page borders - continuation pages" style="position:absolute;margin-left:0;margin-top:0;width:468pt;height:589.7pt;z-index:251667456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">
              <v:group id="Group 14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line id="Straight Connector 15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" strokecolor="#525a13 [1605]" strokeweight="2pt"/>
                <v:line id="Straight Connector 16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" strokecolor="#a6b727 [3205]" strokeweight="5pt"/>
                <v:line id="Straight Connector 17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" strokecolor="#d3e070 [1941]" strokeweight="2pt"/>
              </v:group>
              <v:group id="Group 1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<v:line id="Straight Connector 1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" strokecolor="#525a13 [1605]" strokeweight="2pt"/>
                <v:line id="Straight Connector 2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" strokecolor="#a6b727 [3205]" strokeweight="5pt"/>
                <v:line id="Straight Connector 2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321" w:rsidRDefault="00AE672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7F3DC23" wp14:editId="3FB4497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2" name="Group 12" descr="Top and bottom page borders - pag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8" name="Group 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79F9E899" id="Group 12" o:spid="_x0000_s1026" alt="Top and bottom page borders - page 1" style="position:absolute;margin-left:0;margin-top:0;width:468pt;height:589.7pt;z-index:251665408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">
              <v:group id="Group 7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Straight Connector 3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" strokecolor="#525a13 [1605]" strokeweight="2pt"/>
                <v:line id="Straight Connector 4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" strokecolor="#a6b727 [3205]" strokeweight="5pt"/>
                <v:line id="Straight Connector 5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" strokecolor="#d3e070 [1941]" strokeweight="2pt"/>
              </v:group>
              <v:group id="Group 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<v:line id="Straight Connector 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" strokecolor="#525a13 [1605]" strokeweight="2pt"/>
                <v:line id="Straight Connector 1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" strokecolor="#a6b727 [3205]" strokeweight="5pt"/>
                <v:line id="Straight Connector 1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986A17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7ACD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7ADBB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5034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6268E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A626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4E0BA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56DA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8EB4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EA71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63B82"/>
    <w:multiLevelType w:val="hybridMultilevel"/>
    <w:tmpl w:val="64B02D6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E3B46"/>
    <w:multiLevelType w:val="hybridMultilevel"/>
    <w:tmpl w:val="370E9C90"/>
    <w:lvl w:ilvl="0" w:tplc="B47474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04479"/>
    <w:multiLevelType w:val="hybridMultilevel"/>
    <w:tmpl w:val="61DCA970"/>
    <w:lvl w:ilvl="0" w:tplc="B47474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C3A40"/>
    <w:multiLevelType w:val="hybridMultilevel"/>
    <w:tmpl w:val="C7EAEC8A"/>
    <w:lvl w:ilvl="0" w:tplc="B47474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8D"/>
    <w:rsid w:val="00046F37"/>
    <w:rsid w:val="000E7423"/>
    <w:rsid w:val="000F4321"/>
    <w:rsid w:val="00111C8E"/>
    <w:rsid w:val="00135616"/>
    <w:rsid w:val="00160773"/>
    <w:rsid w:val="0016079A"/>
    <w:rsid w:val="001F2262"/>
    <w:rsid w:val="00284877"/>
    <w:rsid w:val="002E4ED3"/>
    <w:rsid w:val="002F17C9"/>
    <w:rsid w:val="00324C5F"/>
    <w:rsid w:val="00334F3E"/>
    <w:rsid w:val="00367715"/>
    <w:rsid w:val="00390013"/>
    <w:rsid w:val="00395155"/>
    <w:rsid w:val="003C65F6"/>
    <w:rsid w:val="003F097A"/>
    <w:rsid w:val="0042510C"/>
    <w:rsid w:val="00490572"/>
    <w:rsid w:val="004C1E4D"/>
    <w:rsid w:val="004E28BA"/>
    <w:rsid w:val="004F2B02"/>
    <w:rsid w:val="004F2FD2"/>
    <w:rsid w:val="005829A5"/>
    <w:rsid w:val="005D60C5"/>
    <w:rsid w:val="00623FDC"/>
    <w:rsid w:val="00672757"/>
    <w:rsid w:val="006F21FC"/>
    <w:rsid w:val="00715E1E"/>
    <w:rsid w:val="00721739"/>
    <w:rsid w:val="00792628"/>
    <w:rsid w:val="00801993"/>
    <w:rsid w:val="008907DC"/>
    <w:rsid w:val="00890A59"/>
    <w:rsid w:val="008E7FB4"/>
    <w:rsid w:val="00912A2D"/>
    <w:rsid w:val="00917A2B"/>
    <w:rsid w:val="0096361D"/>
    <w:rsid w:val="009C4C28"/>
    <w:rsid w:val="009C53F6"/>
    <w:rsid w:val="00A23B13"/>
    <w:rsid w:val="00A26FAD"/>
    <w:rsid w:val="00A54665"/>
    <w:rsid w:val="00A7095B"/>
    <w:rsid w:val="00A7193C"/>
    <w:rsid w:val="00AB1CFE"/>
    <w:rsid w:val="00AE6722"/>
    <w:rsid w:val="00B24397"/>
    <w:rsid w:val="00B91748"/>
    <w:rsid w:val="00BE2983"/>
    <w:rsid w:val="00C07F35"/>
    <w:rsid w:val="00C26138"/>
    <w:rsid w:val="00C32C4E"/>
    <w:rsid w:val="00C9548D"/>
    <w:rsid w:val="00CB1F0C"/>
    <w:rsid w:val="00CE207E"/>
    <w:rsid w:val="00D308FD"/>
    <w:rsid w:val="00D42B02"/>
    <w:rsid w:val="00DE19AA"/>
    <w:rsid w:val="00E05C13"/>
    <w:rsid w:val="00ED43CB"/>
    <w:rsid w:val="00ED750D"/>
    <w:rsid w:val="00FD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C3266"/>
  <w15:chartTrackingRefBased/>
  <w15:docId w15:val="{132D1C59-CEA0-4738-8CFB-8FC4F69C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06785" w:themeColor="accent1" w:themeShade="BF"/>
        <w:kern w:val="21"/>
        <w:sz w:val="22"/>
        <w:szCs w:val="22"/>
        <w:lang w:val="en-US" w:eastAsia="ja-JP" w:bidi="ar-SA"/>
        <w14:ligatures w14:val="standard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155"/>
  </w:style>
  <w:style w:type="paragraph" w:styleId="Heading1">
    <w:name w:val="heading 1"/>
    <w:basedOn w:val="Normal"/>
    <w:uiPriority w:val="9"/>
    <w:qFormat/>
    <w:rsid w:val="00395155"/>
    <w:pPr>
      <w:keepNext/>
      <w:keepLines/>
      <w:spacing w:before="360" w:after="48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sz w:val="72"/>
      <w:szCs w:val="72"/>
      <w14:shadow w14:blurRad="63500" w14:dist="50800" w14:dir="2700000" w14:sx="0" w14:sy="0" w14:kx="0" w14:ky="0" w14:algn="none">
        <w14:srgbClr w14:val="000000">
          <w14:alpha w14:val="5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155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b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95155"/>
    <w:pPr>
      <w:keepNext/>
      <w:keepLines/>
      <w:spacing w:line="240" w:lineRule="auto"/>
      <w:contextualSpacing/>
      <w:outlineLvl w:val="2"/>
    </w:pPr>
    <w:rPr>
      <w:rFonts w:asciiTheme="majorHAnsi" w:eastAsiaTheme="majorEastAsia" w:hAnsiTheme="majorHAnsi" w:cstheme="majorBidi"/>
      <w:i/>
      <w:sz w:val="5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155"/>
    <w:pPr>
      <w:keepNext/>
      <w:keepLines/>
      <w:spacing w:before="160"/>
      <w:contextualSpacing/>
      <w:outlineLvl w:val="3"/>
    </w:pPr>
    <w:rPr>
      <w:rFonts w:asciiTheme="majorHAnsi" w:eastAsiaTheme="majorEastAsia" w:hAnsiTheme="majorHAnsi" w:cstheme="majorBidi"/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155"/>
    <w:pPr>
      <w:keepNext/>
      <w:keepLines/>
      <w:spacing w:before="160"/>
      <w:contextualSpacing/>
      <w:outlineLvl w:val="4"/>
    </w:pPr>
    <w:rPr>
      <w:rFonts w:asciiTheme="majorHAnsi" w:eastAsiaTheme="majorEastAsia" w:hAnsiTheme="majorHAnsi" w:cstheme="majorBidi"/>
      <w:i/>
      <w:iCs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155"/>
    <w:pPr>
      <w:keepNext/>
      <w:keepLines/>
      <w:spacing w:before="160"/>
      <w:contextualSpacing/>
      <w:outlineLvl w:val="5"/>
    </w:pPr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155"/>
    <w:pPr>
      <w:keepNext/>
      <w:keepLines/>
      <w:contextualSpacing/>
      <w:outlineLvl w:val="6"/>
    </w:pPr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155"/>
    <w:pPr>
      <w:keepNext/>
      <w:keepLines/>
      <w:contextualSpacing/>
      <w:outlineLvl w:val="7"/>
    </w:pPr>
    <w:rPr>
      <w:rFonts w:asciiTheme="majorHAnsi" w:eastAsiaTheme="majorEastAsia" w:hAnsiTheme="majorHAnsi" w:cstheme="majorBidi"/>
      <w:b/>
      <w:bCs/>
      <w:iCs/>
      <w:color w:val="aut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155"/>
    <w:pPr>
      <w:keepNext/>
      <w:keepLines/>
      <w:contextualSpacing/>
      <w:outlineLvl w:val="8"/>
    </w:pPr>
    <w:rPr>
      <w:rFonts w:asciiTheme="majorHAnsi" w:eastAsiaTheme="majorEastAsia" w:hAnsiTheme="majorHAnsi" w:cstheme="majorBidi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</w:rPr>
    <w:tblPr>
      <w:tblStyleRowBandSize w:val="1"/>
      <w:tblStyleColBandSize w:val="1"/>
      <w:tblBorders>
        <w:insideH w:val="single" w:sz="4" w:space="0" w:color="418AB3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418AB3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95155"/>
    <w:rPr>
      <w:rFonts w:asciiTheme="majorHAnsi" w:eastAsiaTheme="majorEastAsia" w:hAnsiTheme="majorHAnsi" w:cstheme="majorBidi"/>
      <w:i/>
      <w:sz w:val="5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155"/>
    <w:rPr>
      <w:rFonts w:asciiTheme="majorHAnsi" w:eastAsiaTheme="majorEastAsia" w:hAnsiTheme="majorHAnsi" w:cstheme="majorBidi"/>
      <w:b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155"/>
    <w:rPr>
      <w:rFonts w:asciiTheme="majorHAnsi" w:eastAsiaTheme="majorEastAsia" w:hAnsiTheme="majorHAnsi" w:cstheme="majorBidi"/>
      <w:i/>
      <w:iCs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155"/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155"/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155"/>
    <w:rPr>
      <w:rFonts w:asciiTheme="majorHAnsi" w:eastAsiaTheme="majorEastAsia" w:hAnsiTheme="majorHAnsi" w:cstheme="majorBidi"/>
      <w:b/>
      <w:bCs/>
      <w:iC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155"/>
    <w:rPr>
      <w:rFonts w:asciiTheme="majorHAnsi" w:eastAsiaTheme="majorEastAsia" w:hAnsiTheme="majorHAnsi" w:cstheme="majorBidi"/>
      <w:i/>
      <w:i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7095B"/>
    <w:pPr>
      <w:spacing w:before="180" w:after="0" w:line="240" w:lineRule="auto"/>
      <w:jc w:val="right"/>
    </w:pPr>
    <w:rPr>
      <w:noProof/>
      <w:sz w:val="40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7095B"/>
    <w:rPr>
      <w:noProof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A7095B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95B"/>
  </w:style>
  <w:style w:type="character" w:styleId="PlaceholderText">
    <w:name w:val="Placeholder Text"/>
    <w:basedOn w:val="DefaultParagraphFont"/>
    <w:uiPriority w:val="99"/>
    <w:semiHidden/>
    <w:rsid w:val="00A7193C"/>
    <w:rPr>
      <w:color w:val="808080"/>
    </w:rPr>
  </w:style>
  <w:style w:type="table" w:styleId="TableGrid">
    <w:name w:val="Table Grid"/>
    <w:basedOn w:val="TableNormal"/>
    <w:uiPriority w:val="39"/>
    <w:rsid w:val="00801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80199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">
    <w:name w:val="List table"/>
    <w:basedOn w:val="TableNormal"/>
    <w:uiPriority w:val="99"/>
    <w:rsid w:val="004F2B02"/>
    <w:pPr>
      <w:spacing w:after="0" w:line="240" w:lineRule="auto"/>
    </w:pPr>
    <w:tblPr>
      <w:tblBorders>
        <w:insideV w:val="single" w:sz="4" w:space="0" w:color="7B881D" w:themeColor="accent2" w:themeShade="BF"/>
      </w:tblBorders>
      <w:tblCellMar>
        <w:left w:w="144" w:type="dxa"/>
        <w:right w:w="144" w:type="dxa"/>
      </w:tblCellMar>
    </w:tblPr>
    <w:tblStylePr w:type="firstCol">
      <w:pPr>
        <w:wordWrap/>
        <w:spacing w:beforeLines="0" w:before="20" w:beforeAutospacing="0" w:afterLines="0" w:after="120" w:afterAutospacing="0" w:line="240" w:lineRule="auto"/>
        <w:contextualSpacing w:val="0"/>
        <w:jc w:val="right"/>
      </w:pPr>
      <w:rPr>
        <w:b w:val="0"/>
        <w:i/>
        <w:color w:val="306785" w:themeColor="accent1" w:themeShade="BF"/>
        <w:sz w:val="26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1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05C13"/>
  </w:style>
  <w:style w:type="paragraph" w:styleId="BlockText">
    <w:name w:val="Block Text"/>
    <w:basedOn w:val="Normal"/>
    <w:uiPriority w:val="99"/>
    <w:semiHidden/>
    <w:unhideWhenUsed/>
    <w:rsid w:val="009C4C28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E05C13"/>
  </w:style>
  <w:style w:type="character" w:customStyle="1" w:styleId="BodyTextChar">
    <w:name w:val="Body Text Char"/>
    <w:basedOn w:val="DefaultParagraphFont"/>
    <w:link w:val="BodyText"/>
    <w:uiPriority w:val="99"/>
    <w:semiHidden/>
    <w:rsid w:val="00E05C13"/>
  </w:style>
  <w:style w:type="paragraph" w:styleId="BodyText2">
    <w:name w:val="Body Text 2"/>
    <w:basedOn w:val="Normal"/>
    <w:link w:val="BodyText2Char"/>
    <w:uiPriority w:val="99"/>
    <w:semiHidden/>
    <w:unhideWhenUsed/>
    <w:rsid w:val="00E05C1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05C13"/>
  </w:style>
  <w:style w:type="paragraph" w:styleId="BodyText3">
    <w:name w:val="Body Text 3"/>
    <w:basedOn w:val="Normal"/>
    <w:link w:val="BodyText3Char"/>
    <w:uiPriority w:val="99"/>
    <w:semiHidden/>
    <w:unhideWhenUsed/>
    <w:rsid w:val="00E05C13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05C1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05C1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05C1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5C1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5C1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05C1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05C1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05C1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05C1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05C13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05C13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2E4ED3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05C13"/>
  </w:style>
  <w:style w:type="table" w:styleId="ColorfulGrid">
    <w:name w:val="Colorful Grid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05C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C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C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C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C13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5C13"/>
  </w:style>
  <w:style w:type="character" w:customStyle="1" w:styleId="DateChar">
    <w:name w:val="Date Char"/>
    <w:basedOn w:val="DefaultParagraphFont"/>
    <w:link w:val="Date"/>
    <w:uiPriority w:val="99"/>
    <w:semiHidden/>
    <w:rsid w:val="00E05C13"/>
  </w:style>
  <w:style w:type="paragraph" w:styleId="DocumentMap">
    <w:name w:val="Document Map"/>
    <w:basedOn w:val="Normal"/>
    <w:link w:val="DocumentMap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5C1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05C13"/>
  </w:style>
  <w:style w:type="character" w:styleId="Emphasis">
    <w:name w:val="Emphasis"/>
    <w:basedOn w:val="DefaultParagraphFont"/>
    <w:uiPriority w:val="20"/>
    <w:semiHidden/>
    <w:unhideWhenUsed/>
    <w:rsid w:val="00E05C1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C1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05C1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05C13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5C13"/>
    <w:rPr>
      <w:sz w:val="20"/>
      <w:szCs w:val="20"/>
    </w:rPr>
  </w:style>
  <w:style w:type="table" w:styleId="GridTable1Light">
    <w:name w:val="Grid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E05C13"/>
  </w:style>
  <w:style w:type="paragraph" w:styleId="HTMLAddress">
    <w:name w:val="HTML Address"/>
    <w:basedOn w:val="Normal"/>
    <w:link w:val="HTMLAddressChar"/>
    <w:uiPriority w:val="99"/>
    <w:semiHidden/>
    <w:unhideWhenUsed/>
    <w:rsid w:val="00E05C1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05C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05C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05C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C1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05C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05C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05C13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05C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2E4ED3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2E4ED3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E4ED3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rsid w:val="002E4ED3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05C13"/>
  </w:style>
  <w:style w:type="paragraph" w:styleId="List">
    <w:name w:val="List"/>
    <w:basedOn w:val="Normal"/>
    <w:uiPriority w:val="99"/>
    <w:semiHidden/>
    <w:unhideWhenUsed/>
    <w:rsid w:val="00E05C1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05C1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05C1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05C1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05C1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05C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05C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05C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05C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05C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05C1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05C1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05C1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05C1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05C1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05C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05C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05C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05C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05C1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E05C1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05C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05C13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05C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05C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E05C13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05C1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05C1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05C13"/>
  </w:style>
  <w:style w:type="character" w:styleId="PageNumber">
    <w:name w:val="page number"/>
    <w:basedOn w:val="DefaultParagraphFont"/>
    <w:uiPriority w:val="99"/>
    <w:semiHidden/>
    <w:unhideWhenUsed/>
    <w:rsid w:val="00E05C13"/>
  </w:style>
  <w:style w:type="table" w:styleId="PlainTable1">
    <w:name w:val="Plain Table 1"/>
    <w:basedOn w:val="TableNormal"/>
    <w:uiPriority w:val="4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05C13"/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2E4ED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E4ED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05C1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05C13"/>
  </w:style>
  <w:style w:type="paragraph" w:styleId="Signature">
    <w:name w:val="Signature"/>
    <w:basedOn w:val="Normal"/>
    <w:link w:val="Signature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05C13"/>
  </w:style>
  <w:style w:type="character" w:styleId="Strong">
    <w:name w:val="Strong"/>
    <w:basedOn w:val="DefaultParagraphFont"/>
    <w:uiPriority w:val="22"/>
    <w:semiHidden/>
    <w:unhideWhenUsed/>
    <w:rsid w:val="00E05C1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rsid w:val="00395155"/>
    <w:pPr>
      <w:numPr>
        <w:ilvl w:val="1"/>
      </w:numPr>
      <w:spacing w:after="160"/>
      <w:ind w:left="144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5155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rsid w:val="00E05C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E05C1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05C1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05C1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05C1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05C1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05C1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05C1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05C1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05C1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05C1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05C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05C1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05C1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05C1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05C1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05C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05C1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05C1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05C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05C13"/>
    <w:pPr>
      <w:spacing w:after="0"/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05C1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05C1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05C1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05C1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05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rsid w:val="006F21FC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F21FC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05C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05C1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05C1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05C13"/>
    <w:pPr>
      <w:spacing w:after="100"/>
      <w:ind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05C13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05C13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05C13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05C13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05C13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05C13"/>
    <w:pPr>
      <w:spacing w:after="100"/>
      <w:ind w:left="16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95155"/>
    <w:rPr>
      <w:rFonts w:asciiTheme="majorHAnsi" w:eastAsiaTheme="majorEastAsia" w:hAnsiTheme="majorHAnsi" w:cstheme="majorBidi"/>
      <w:b/>
      <w:sz w:val="5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dan\AppData\Roaming\Microsoft\Templates\Teacher's%20lesson%20plan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238AA8E1F9407A9A7EF91EA1AC3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2DF15-B7B0-47A4-8E39-28D86C8E9D73}"/>
      </w:docPartPr>
      <w:docPartBody>
        <w:p w:rsidR="0068761D" w:rsidRDefault="00571E65">
          <w:pPr>
            <w:pStyle w:val="CF238AA8E1F9407A9A7EF91EA1AC3970"/>
          </w:pPr>
          <w:r>
            <w:t>Lesson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65"/>
    <w:rsid w:val="00472BDB"/>
    <w:rsid w:val="00571E65"/>
    <w:rsid w:val="0068761D"/>
    <w:rsid w:val="00883D0A"/>
    <w:rsid w:val="0093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238AA8E1F9407A9A7EF91EA1AC3970">
    <w:name w:val="CF238AA8E1F9407A9A7EF91EA1AC3970"/>
  </w:style>
  <w:style w:type="paragraph" w:customStyle="1" w:styleId="546528B69B0B4C4B9C0C150202853814">
    <w:name w:val="546528B69B0B4C4B9C0C150202853814"/>
  </w:style>
  <w:style w:type="paragraph" w:customStyle="1" w:styleId="8C54F23A383549D1982EB9F88A901126">
    <w:name w:val="8C54F23A383549D1982EB9F88A901126"/>
  </w:style>
  <w:style w:type="paragraph" w:customStyle="1" w:styleId="A05A87EE6B254F12A20DB1D6DDA3A92E">
    <w:name w:val="A05A87EE6B254F12A20DB1D6DDA3A92E"/>
  </w:style>
  <w:style w:type="paragraph" w:customStyle="1" w:styleId="85ABE0CF2D6F46CF8D4D475536969D11">
    <w:name w:val="85ABE0CF2D6F46CF8D4D475536969D11"/>
  </w:style>
  <w:style w:type="paragraph" w:customStyle="1" w:styleId="D6DB3B45A44B4B8D847887F2ABA66901">
    <w:name w:val="D6DB3B45A44B4B8D847887F2ABA66901"/>
  </w:style>
  <w:style w:type="paragraph" w:customStyle="1" w:styleId="A06CB0C2E00B46DDAB91489C0BB717A2">
    <w:name w:val="A06CB0C2E00B46DDAB91489C0BB717A2"/>
  </w:style>
  <w:style w:type="paragraph" w:customStyle="1" w:styleId="BDA7B01078A04DB3B648D41C1526E0EB">
    <w:name w:val="BDA7B01078A04DB3B648D41C1526E0EB"/>
  </w:style>
  <w:style w:type="paragraph" w:customStyle="1" w:styleId="FFEA8B561E4744D1A076F230D2A4EEFE">
    <w:name w:val="FFEA8B561E4744D1A076F230D2A4EEFE"/>
  </w:style>
  <w:style w:type="paragraph" w:customStyle="1" w:styleId="F3074DAD1A2A47ACA80E92FBC9E83446">
    <w:name w:val="F3074DAD1A2A47ACA80E92FBC9E83446"/>
  </w:style>
  <w:style w:type="paragraph" w:customStyle="1" w:styleId="7B6E1302B3804780BBE3B1287BBCA1BC">
    <w:name w:val="7B6E1302B3804780BBE3B1287BBCA1BC"/>
  </w:style>
  <w:style w:type="paragraph" w:customStyle="1" w:styleId="8FBC87F3D9F44E86BE1CD13449D60DFC">
    <w:name w:val="8FBC87F3D9F44E86BE1CD13449D60DFC"/>
  </w:style>
  <w:style w:type="paragraph" w:customStyle="1" w:styleId="64E9849B25B94FE48ED5BB90A6E1F45E">
    <w:name w:val="64E9849B25B94FE48ED5BB90A6E1F45E"/>
  </w:style>
  <w:style w:type="paragraph" w:customStyle="1" w:styleId="FC6E9C239A524851B5D20B423DEC0CD9">
    <w:name w:val="FC6E9C239A524851B5D20B423DEC0CD9"/>
  </w:style>
  <w:style w:type="paragraph" w:customStyle="1" w:styleId="C5062627130949D4BB769DE738B2BBE4">
    <w:name w:val="C5062627130949D4BB769DE738B2BBE4"/>
  </w:style>
  <w:style w:type="paragraph" w:customStyle="1" w:styleId="901EF330F05345B296A75BBE9EEA1B23">
    <w:name w:val="901EF330F05345B296A75BBE9EEA1B23"/>
  </w:style>
  <w:style w:type="paragraph" w:customStyle="1" w:styleId="C5751DB0BC684D32BD20E0E837308C90">
    <w:name w:val="C5751DB0BC684D32BD20E0E837308C90"/>
  </w:style>
  <w:style w:type="paragraph" w:customStyle="1" w:styleId="508704372F0F48F2AFE36004151BAD26">
    <w:name w:val="508704372F0F48F2AFE36004151BAD26"/>
  </w:style>
  <w:style w:type="paragraph" w:customStyle="1" w:styleId="5B25CAB37F0649E6AD3C8821241C49CC">
    <w:name w:val="5B25CAB37F0649E6AD3C8821241C49CC"/>
  </w:style>
  <w:style w:type="paragraph" w:customStyle="1" w:styleId="39A476BC87D74028847C241296DA5F6D">
    <w:name w:val="39A476BC87D74028847C241296DA5F6D"/>
  </w:style>
  <w:style w:type="paragraph" w:customStyle="1" w:styleId="352FC87F6DA74990A0BD9ED4F5C7CA25">
    <w:name w:val="352FC87F6DA74990A0BD9ED4F5C7CA25"/>
  </w:style>
  <w:style w:type="paragraph" w:customStyle="1" w:styleId="F689CEF75F1C4C418A1379BADE7DB7F1">
    <w:name w:val="F689CEF75F1C4C418A1379BADE7DB7F1"/>
  </w:style>
  <w:style w:type="paragraph" w:customStyle="1" w:styleId="C73213D4054F42AAAC0DDD48F60049C3">
    <w:name w:val="C73213D4054F42AAAC0DDD48F60049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rganic HD--Bamboo---prFraming 6h">
      <a:majorFont>
        <a:latin typeface="Garamond" panose="02020404030301010803"/>
        <a:ea typeface=""/>
        <a:cs typeface=""/>
      </a:majorFont>
      <a:minorFont>
        <a:latin typeface="Garamond" panose="02020404030301010803"/>
        <a:ea typeface=""/>
        <a:cs typeface=""/>
      </a:minorFont>
    </a:fontScheme>
    <a:fmtScheme name="Organic HD--Bamboo---prFraming 6h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lesson plan(2)</Template>
  <TotalTime>54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Brendan</dc:creator>
  <cp:lastModifiedBy>Brendan</cp:lastModifiedBy>
  <cp:revision>4</cp:revision>
  <dcterms:created xsi:type="dcterms:W3CDTF">2018-03-27T14:00:00Z</dcterms:created>
  <dcterms:modified xsi:type="dcterms:W3CDTF">2018-03-30T12:27:00Z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