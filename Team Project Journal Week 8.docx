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B5" w:rsidRPr="007F353C" w:rsidRDefault="00C843B5" w:rsidP="00586F00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C843B5" w:rsidRDefault="005C3377" w:rsidP="00586F00">
      <w:pPr>
        <w:spacing w:after="0" w:line="240" w:lineRule="auto"/>
      </w:pPr>
      <w:bookmarkStart w:id="0" w:name="n1"/>
      <w:bookmarkEnd w:id="0"/>
      <w:r>
        <w:t xml:space="preserve">Ronan </w:t>
      </w:r>
      <w:proofErr w:type="spellStart"/>
      <w:r>
        <w:t>Hartin</w:t>
      </w:r>
      <w:proofErr w:type="spellEnd"/>
      <w:r w:rsidR="00C843B5">
        <w:t xml:space="preserve">, </w:t>
      </w:r>
      <w:bookmarkStart w:id="1" w:name="n1h"/>
      <w:bookmarkEnd w:id="1"/>
      <w:r>
        <w:t>4</w:t>
      </w:r>
      <w:r w:rsidR="00C843B5">
        <w:t xml:space="preserve"> hours.</w:t>
      </w:r>
    </w:p>
    <w:p w:rsidR="00C843B5" w:rsidRDefault="005C3377" w:rsidP="00586F00">
      <w:pPr>
        <w:spacing w:after="0" w:line="240" w:lineRule="auto"/>
      </w:pPr>
      <w:bookmarkStart w:id="2" w:name="n2"/>
      <w:bookmarkEnd w:id="2"/>
      <w:r>
        <w:t>Oliver Ferris</w:t>
      </w:r>
      <w:r w:rsidR="00C843B5">
        <w:t xml:space="preserve">, </w:t>
      </w:r>
      <w:bookmarkStart w:id="3" w:name="n2h"/>
      <w:bookmarkEnd w:id="3"/>
      <w:r>
        <w:t>5</w:t>
      </w:r>
      <w:r w:rsidR="00C843B5">
        <w:t xml:space="preserve"> hours.</w:t>
      </w:r>
    </w:p>
    <w:p w:rsidR="00C843B5" w:rsidRDefault="005C3377" w:rsidP="00586F00">
      <w:pPr>
        <w:spacing w:after="0" w:line="240" w:lineRule="auto"/>
      </w:pPr>
      <w:bookmarkStart w:id="4" w:name="n3"/>
      <w:bookmarkEnd w:id="4"/>
      <w:r>
        <w:t xml:space="preserve">Shane Mc </w:t>
      </w:r>
      <w:proofErr w:type="spellStart"/>
      <w:r>
        <w:t>Daid</w:t>
      </w:r>
      <w:proofErr w:type="spellEnd"/>
      <w:r w:rsidR="00C843B5">
        <w:t xml:space="preserve">, </w:t>
      </w:r>
      <w:bookmarkStart w:id="5" w:name="n3h"/>
      <w:bookmarkEnd w:id="5"/>
      <w:r>
        <w:t>5</w:t>
      </w:r>
      <w:r w:rsidR="00C843B5">
        <w:t xml:space="preserve"> hours.</w:t>
      </w:r>
    </w:p>
    <w:p w:rsidR="00C843B5" w:rsidRDefault="005C3377" w:rsidP="00586F00">
      <w:pPr>
        <w:spacing w:after="0" w:line="240" w:lineRule="auto"/>
      </w:pPr>
      <w:bookmarkStart w:id="6" w:name="n4"/>
      <w:bookmarkStart w:id="7" w:name="n4h"/>
      <w:bookmarkEnd w:id="6"/>
      <w:bookmarkEnd w:id="7"/>
      <w:proofErr w:type="spellStart"/>
      <w:r>
        <w:t>Pauric</w:t>
      </w:r>
      <w:proofErr w:type="spellEnd"/>
      <w:r>
        <w:t xml:space="preserve"> Mc </w:t>
      </w:r>
      <w:proofErr w:type="spellStart"/>
      <w:r>
        <w:t>Ginley</w:t>
      </w:r>
      <w:proofErr w:type="spellEnd"/>
      <w:r>
        <w:t>, 2 hours.</w:t>
      </w:r>
    </w:p>
    <w:p w:rsidR="00ED56E2" w:rsidRDefault="00ED56E2" w:rsidP="00586F00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586F00" w:rsidRDefault="00586F00" w:rsidP="00586F00">
      <w:pPr>
        <w:spacing w:after="0" w:line="240" w:lineRule="auto"/>
      </w:pPr>
    </w:p>
    <w:p w:rsidR="00C843B5" w:rsidRPr="00987BB4" w:rsidRDefault="00586F00" w:rsidP="00586F00">
      <w:pPr>
        <w:spacing w:after="0" w:line="240" w:lineRule="auto"/>
        <w:rPr>
          <w:b/>
          <w:color w:val="548DD4" w:themeColor="text2" w:themeTint="99"/>
          <w:u w:val="single"/>
        </w:rPr>
      </w:pPr>
      <w:r w:rsidRPr="00987BB4">
        <w:rPr>
          <w:b/>
          <w:color w:val="548DD4" w:themeColor="text2" w:themeTint="99"/>
          <w:u w:val="single"/>
        </w:rPr>
        <w:t>Evaluation of outstanding items of previous period of work</w:t>
      </w:r>
      <w:r w:rsidR="008E7A0E" w:rsidRPr="00987BB4">
        <w:rPr>
          <w:b/>
          <w:color w:val="548DD4" w:themeColor="text2" w:themeTint="99"/>
          <w:u w:val="single"/>
        </w:rPr>
        <w:t xml:space="preserve"> or additional work completed</w:t>
      </w:r>
    </w:p>
    <w:p w:rsidR="00586F00" w:rsidRPr="00987BB4" w:rsidRDefault="005C3377" w:rsidP="00C843B5">
      <w:pPr>
        <w:spacing w:line="240" w:lineRule="auto"/>
        <w:rPr>
          <w:color w:val="548DD4" w:themeColor="text2" w:themeTint="99"/>
        </w:rPr>
      </w:pPr>
      <w:bookmarkStart w:id="10" w:name="eval"/>
      <w:bookmarkEnd w:id="10"/>
      <w:r>
        <w:rPr>
          <w:color w:val="548DD4" w:themeColor="text2" w:themeTint="99"/>
        </w:rPr>
        <w:t xml:space="preserve">Oliver finished the settings page which took 2 hours also added profile image and header to the background this took another 2 hours and changed </w:t>
      </w:r>
      <w:proofErr w:type="spellStart"/>
      <w:r>
        <w:rPr>
          <w:color w:val="548DD4" w:themeColor="text2" w:themeTint="99"/>
        </w:rPr>
        <w:t>css</w:t>
      </w:r>
      <w:proofErr w:type="spellEnd"/>
      <w:r>
        <w:rPr>
          <w:color w:val="548DD4" w:themeColor="text2" w:themeTint="99"/>
        </w:rPr>
        <w:t xml:space="preserve"> for multiple pages. Shane finished the attachments and started the teacher functions so teachers can filter emails between </w:t>
      </w:r>
      <w:proofErr w:type="spellStart"/>
      <w:r>
        <w:rPr>
          <w:color w:val="548DD4" w:themeColor="text2" w:themeTint="99"/>
        </w:rPr>
        <w:t>students.Pauric</w:t>
      </w:r>
      <w:proofErr w:type="spellEnd"/>
      <w:r>
        <w:rPr>
          <w:color w:val="548DD4" w:themeColor="text2" w:themeTint="99"/>
        </w:rPr>
        <w:t xml:space="preserve"> edited the CustomizeJS.html page. Ronan worked on finishing up the lesson plans. </w:t>
      </w:r>
    </w:p>
    <w:p w:rsidR="00586F00" w:rsidRPr="007F353C" w:rsidRDefault="00586F00" w:rsidP="00C843B5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C37F9" w:rsidRDefault="005C3377" w:rsidP="00C843B5">
      <w:pPr>
        <w:spacing w:line="240" w:lineRule="auto"/>
      </w:pPr>
      <w:bookmarkStart w:id="11" w:name="n12"/>
      <w:bookmarkEnd w:id="11"/>
      <w:r>
        <w:t>Ronan Hartin</w:t>
      </w:r>
      <w:bookmarkStart w:id="12" w:name="_GoBack"/>
      <w:bookmarkEnd w:id="12"/>
      <w:r w:rsidR="009C37F9">
        <w:t xml:space="preserve">: </w:t>
      </w:r>
      <w:bookmarkStart w:id="13" w:name="n1s"/>
      <w:bookmarkEnd w:id="13"/>
      <w:r>
        <w:t xml:space="preserve">Work on the teacher pages. </w:t>
      </w:r>
      <w:r w:rsidR="009C37F9">
        <w:t>.</w:t>
      </w:r>
    </w:p>
    <w:p w:rsidR="009C37F9" w:rsidRDefault="005C3377" w:rsidP="00C843B5">
      <w:pPr>
        <w:spacing w:line="240" w:lineRule="auto"/>
      </w:pPr>
      <w:bookmarkStart w:id="14" w:name="n22"/>
      <w:bookmarkEnd w:id="14"/>
      <w:r>
        <w:t>Oliver Ferris</w:t>
      </w:r>
      <w:r w:rsidR="009C37F9">
        <w:t xml:space="preserve">: </w:t>
      </w:r>
      <w:bookmarkStart w:id="15" w:name="n2s"/>
      <w:bookmarkEnd w:id="15"/>
      <w:r>
        <w:t>Work on the teacher pages</w:t>
      </w:r>
      <w:proofErr w:type="gramStart"/>
      <w:r>
        <w:t>.</w:t>
      </w:r>
      <w:r w:rsidR="009C37F9">
        <w:t>.</w:t>
      </w:r>
      <w:proofErr w:type="gramEnd"/>
    </w:p>
    <w:p w:rsidR="009C37F9" w:rsidRDefault="005C3377" w:rsidP="00C843B5">
      <w:pPr>
        <w:spacing w:line="240" w:lineRule="auto"/>
      </w:pPr>
      <w:bookmarkStart w:id="16" w:name="n32"/>
      <w:bookmarkEnd w:id="16"/>
      <w:r>
        <w:t xml:space="preserve">Shane Mc </w:t>
      </w:r>
      <w:proofErr w:type="spellStart"/>
      <w:r>
        <w:t>Daid</w:t>
      </w:r>
      <w:proofErr w:type="spellEnd"/>
      <w:r w:rsidR="009C37F9">
        <w:t xml:space="preserve">: </w:t>
      </w:r>
      <w:bookmarkStart w:id="17" w:name="n3s"/>
      <w:bookmarkEnd w:id="17"/>
      <w:r>
        <w:t>Work on login for teacher</w:t>
      </w:r>
      <w:proofErr w:type="gramStart"/>
      <w:r>
        <w:t>.</w:t>
      </w:r>
      <w:r w:rsidR="009C37F9">
        <w:t>.</w:t>
      </w:r>
      <w:proofErr w:type="gramEnd"/>
    </w:p>
    <w:p w:rsidR="009C37F9" w:rsidRDefault="005C3377" w:rsidP="00C843B5">
      <w:pPr>
        <w:spacing w:line="240" w:lineRule="auto"/>
      </w:pPr>
      <w:bookmarkStart w:id="18" w:name="n42"/>
      <w:bookmarkEnd w:id="18"/>
      <w:proofErr w:type="spellStart"/>
      <w:r>
        <w:t>Pauric</w:t>
      </w:r>
      <w:proofErr w:type="spellEnd"/>
      <w:r>
        <w:t xml:space="preserve"> Mc </w:t>
      </w:r>
      <w:proofErr w:type="spellStart"/>
      <w:r>
        <w:t>Ginley</w:t>
      </w:r>
      <w:proofErr w:type="spellEnd"/>
      <w:r>
        <w:t xml:space="preserve">: </w:t>
      </w:r>
      <w:r w:rsidR="009C37F9">
        <w:t xml:space="preserve"> </w:t>
      </w:r>
      <w:bookmarkStart w:id="19" w:name="n4s"/>
      <w:bookmarkEnd w:id="19"/>
      <w:r>
        <w:t>Work on the layout of the website</w:t>
      </w:r>
      <w:proofErr w:type="gramStart"/>
      <w:r>
        <w:t>..</w:t>
      </w:r>
      <w:proofErr w:type="gramEnd"/>
    </w:p>
    <w:p w:rsidR="009078A0" w:rsidRDefault="009334B6" w:rsidP="00C843B5">
      <w:pPr>
        <w:spacing w:line="240" w:lineRule="auto"/>
      </w:pPr>
      <w:bookmarkStart w:id="20" w:name="n52"/>
      <w:bookmarkEnd w:id="20"/>
      <w:r>
        <w:t xml:space="preserve"> </w:t>
      </w:r>
      <w:bookmarkStart w:id="21" w:name="n5s"/>
      <w:bookmarkEnd w:id="21"/>
    </w:p>
    <w:p w:rsidR="003933E0" w:rsidRDefault="003933E0" w:rsidP="00C843B5">
      <w:pPr>
        <w:spacing w:line="240" w:lineRule="auto"/>
      </w:pPr>
      <w:bookmarkStart w:id="22" w:name="ADC"/>
      <w:bookmarkEnd w:id="22"/>
      <w:r>
        <w:br/>
      </w:r>
      <w:bookmarkStart w:id="23" w:name="ADCC"/>
      <w:bookmarkEnd w:id="23"/>
    </w:p>
    <w:sectPr w:rsidR="003933E0" w:rsidSect="00C84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77"/>
    <w:rsid w:val="0000440F"/>
    <w:rsid w:val="00066B8B"/>
    <w:rsid w:val="001419FC"/>
    <w:rsid w:val="001930F3"/>
    <w:rsid w:val="00243B8E"/>
    <w:rsid w:val="002714E8"/>
    <w:rsid w:val="002A5C10"/>
    <w:rsid w:val="002E5C32"/>
    <w:rsid w:val="00304D0F"/>
    <w:rsid w:val="0037657A"/>
    <w:rsid w:val="00382101"/>
    <w:rsid w:val="003933E0"/>
    <w:rsid w:val="003A2219"/>
    <w:rsid w:val="00454EF4"/>
    <w:rsid w:val="00544561"/>
    <w:rsid w:val="00584AB2"/>
    <w:rsid w:val="00586F00"/>
    <w:rsid w:val="00596089"/>
    <w:rsid w:val="005C3377"/>
    <w:rsid w:val="006978F8"/>
    <w:rsid w:val="00753E8A"/>
    <w:rsid w:val="007F2813"/>
    <w:rsid w:val="007F353C"/>
    <w:rsid w:val="00830F10"/>
    <w:rsid w:val="008E7A0E"/>
    <w:rsid w:val="009078A0"/>
    <w:rsid w:val="00930E37"/>
    <w:rsid w:val="009334B6"/>
    <w:rsid w:val="00987BB4"/>
    <w:rsid w:val="009A25FC"/>
    <w:rsid w:val="009C37F9"/>
    <w:rsid w:val="00A07D36"/>
    <w:rsid w:val="00A5520A"/>
    <w:rsid w:val="00A67A5E"/>
    <w:rsid w:val="00AE4AE3"/>
    <w:rsid w:val="00BB0D46"/>
    <w:rsid w:val="00C118B8"/>
    <w:rsid w:val="00C72781"/>
    <w:rsid w:val="00C843B5"/>
    <w:rsid w:val="00D0381E"/>
    <w:rsid w:val="00D346BF"/>
    <w:rsid w:val="00D65B77"/>
    <w:rsid w:val="00E122AB"/>
    <w:rsid w:val="00E61468"/>
    <w:rsid w:val="00ED56E2"/>
    <w:rsid w:val="00F234D3"/>
    <w:rsid w:val="00FA7FBA"/>
    <w:rsid w:val="00F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C4FE"/>
  <w15:docId w15:val="{20363645-F5FE-4D2B-9489-F3BCF802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Paul%20Corey%20Public\Team%20project\WeeklyJournalEntr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2FDB9-0BC2-41CD-BF78-6F001F24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WeeklyJournalEntry.dotm</Template>
  <TotalTime>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LYIT</cp:lastModifiedBy>
  <cp:revision>1</cp:revision>
  <dcterms:created xsi:type="dcterms:W3CDTF">2018-03-15T16:28:00Z</dcterms:created>
  <dcterms:modified xsi:type="dcterms:W3CDTF">2018-03-15T16:40:00Z</dcterms:modified>
</cp:coreProperties>
</file>